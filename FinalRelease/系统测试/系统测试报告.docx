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FA8A" w14:textId="2B18B7F7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420A5B">
        <w:rPr>
          <w:rFonts w:ascii="Arial" w:hAnsi="Arial" w:hint="eastAsia"/>
        </w:rPr>
        <w:t>牙科医院管理系统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1DE8057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4FEE34EA" w14:textId="77777777" w:rsidR="00320074" w:rsidRDefault="00320074">
      <w:pPr>
        <w:pStyle w:val="a4"/>
        <w:jc w:val="right"/>
        <w:rPr>
          <w:sz w:val="28"/>
        </w:rPr>
      </w:pPr>
    </w:p>
    <w:p w14:paraId="0070CE67" w14:textId="29744D51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2F4E2A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02AB0449" w14:textId="77777777" w:rsidR="00F03B5C" w:rsidRDefault="00F03B5C">
      <w:pPr>
        <w:pStyle w:val="a4"/>
        <w:rPr>
          <w:sz w:val="28"/>
        </w:rPr>
      </w:pPr>
    </w:p>
    <w:p w14:paraId="75D02734" w14:textId="77777777" w:rsidR="00F03B5C" w:rsidRDefault="00F03B5C"/>
    <w:p w14:paraId="2A74FA99" w14:textId="77777777" w:rsidR="00F03B5C" w:rsidRPr="00B555E9" w:rsidRDefault="00F03B5C">
      <w:pPr>
        <w:sectPr w:rsidR="00F03B5C" w:rsidRPr="00B555E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BE966C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C32237E" w14:textId="77777777">
        <w:tc>
          <w:tcPr>
            <w:tcW w:w="2304" w:type="dxa"/>
          </w:tcPr>
          <w:p w14:paraId="7E9D9B1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F53330A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5DA12AD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A0B3D0F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0FFC912C" w14:textId="77777777">
        <w:tc>
          <w:tcPr>
            <w:tcW w:w="2304" w:type="dxa"/>
          </w:tcPr>
          <w:p w14:paraId="5A8877B5" w14:textId="62B1BCD6" w:rsidR="00F03B5C" w:rsidRDefault="00B555E9">
            <w:pPr>
              <w:pStyle w:val="Tabletext"/>
            </w:pPr>
            <w:r>
              <w:rPr>
                <w:rFonts w:ascii="Times New Roman"/>
              </w:rPr>
              <w:t>2022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06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1</w:t>
            </w:r>
            <w:r w:rsidR="00420A5B">
              <w:rPr>
                <w:rFonts w:ascii="Times New Roman"/>
              </w:rPr>
              <w:t>7</w:t>
            </w:r>
          </w:p>
        </w:tc>
        <w:tc>
          <w:tcPr>
            <w:tcW w:w="1152" w:type="dxa"/>
          </w:tcPr>
          <w:p w14:paraId="406539FD" w14:textId="429D4B59" w:rsidR="00F03B5C" w:rsidRDefault="00420A5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14:paraId="066E7395" w14:textId="084882DD" w:rsidR="00F03B5C" w:rsidRDefault="006E2067">
            <w:pPr>
              <w:pStyle w:val="Tabletext"/>
            </w:pPr>
            <w:r>
              <w:rPr>
                <w:rFonts w:ascii="Times New Roman" w:hint="eastAsia"/>
              </w:rPr>
              <w:t>初稿</w:t>
            </w:r>
          </w:p>
        </w:tc>
        <w:tc>
          <w:tcPr>
            <w:tcW w:w="2304" w:type="dxa"/>
          </w:tcPr>
          <w:p w14:paraId="5654D858" w14:textId="6BEEB2E8" w:rsidR="00F03B5C" w:rsidRDefault="00420A5B">
            <w:pPr>
              <w:pStyle w:val="Tabletext"/>
            </w:pPr>
            <w:r>
              <w:rPr>
                <w:rFonts w:ascii="Times New Roman" w:hint="eastAsia"/>
              </w:rPr>
              <w:t>童楚炎</w:t>
            </w:r>
          </w:p>
        </w:tc>
      </w:tr>
      <w:tr w:rsidR="00F03B5C" w14:paraId="5D09D077" w14:textId="77777777">
        <w:tc>
          <w:tcPr>
            <w:tcW w:w="2304" w:type="dxa"/>
          </w:tcPr>
          <w:p w14:paraId="6759F95B" w14:textId="36CA1BFE" w:rsidR="00F03B5C" w:rsidRDefault="00B555E9">
            <w:pPr>
              <w:pStyle w:val="Tabletext"/>
            </w:pPr>
            <w:r>
              <w:rPr>
                <w:rFonts w:ascii="Times New Roman"/>
              </w:rPr>
              <w:t>2022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06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18</w:t>
            </w:r>
          </w:p>
        </w:tc>
        <w:tc>
          <w:tcPr>
            <w:tcW w:w="1152" w:type="dxa"/>
          </w:tcPr>
          <w:p w14:paraId="01C016FE" w14:textId="57E194B8" w:rsidR="00F03B5C" w:rsidRDefault="00420A5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744" w:type="dxa"/>
          </w:tcPr>
          <w:p w14:paraId="413EB636" w14:textId="437CFC95" w:rsidR="00F03B5C" w:rsidRDefault="006E2067">
            <w:pPr>
              <w:pStyle w:val="Tabletext"/>
            </w:pPr>
            <w:r>
              <w:rPr>
                <w:rFonts w:hint="eastAsia"/>
              </w:rPr>
              <w:t>修订版</w:t>
            </w:r>
          </w:p>
        </w:tc>
        <w:tc>
          <w:tcPr>
            <w:tcW w:w="2304" w:type="dxa"/>
          </w:tcPr>
          <w:p w14:paraId="1DE10858" w14:textId="3F526891" w:rsidR="00F03B5C" w:rsidRDefault="00420A5B">
            <w:pPr>
              <w:pStyle w:val="Tabletext"/>
            </w:pPr>
            <w:r>
              <w:rPr>
                <w:rFonts w:hint="eastAsia"/>
              </w:rPr>
              <w:t>童楚炎</w:t>
            </w:r>
          </w:p>
        </w:tc>
      </w:tr>
      <w:tr w:rsidR="00F03B5C" w14:paraId="5D176825" w14:textId="77777777">
        <w:tc>
          <w:tcPr>
            <w:tcW w:w="2304" w:type="dxa"/>
          </w:tcPr>
          <w:p w14:paraId="5C8F3D6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7E342A0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23E426A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986A292" w14:textId="77777777" w:rsidR="00F03B5C" w:rsidRDefault="00F03B5C">
            <w:pPr>
              <w:pStyle w:val="Tabletext"/>
            </w:pPr>
          </w:p>
        </w:tc>
      </w:tr>
      <w:tr w:rsidR="00F03B5C" w14:paraId="58F9FE29" w14:textId="77777777">
        <w:tc>
          <w:tcPr>
            <w:tcW w:w="2304" w:type="dxa"/>
          </w:tcPr>
          <w:p w14:paraId="66033A9E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4EC9DCF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46EE2F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D052219" w14:textId="77777777" w:rsidR="00F03B5C" w:rsidRDefault="00F03B5C">
            <w:pPr>
              <w:pStyle w:val="Tabletext"/>
            </w:pPr>
          </w:p>
        </w:tc>
      </w:tr>
    </w:tbl>
    <w:p w14:paraId="09984603" w14:textId="77777777" w:rsidR="00F03B5C" w:rsidRDefault="00F03B5C"/>
    <w:p w14:paraId="31C28FC5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01258A1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2ADEC6B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A5D7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60187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97413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E508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53E13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F4188F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5ED90D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B99CE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C5AB0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3E11B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3A76D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EDFC6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F8131F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0245BB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0439FCFD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26A43284" w14:textId="358F1F71" w:rsidR="00614542" w:rsidRDefault="00614542" w:rsidP="006E2067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4EB5F6D6" w14:textId="36788CB7" w:rsidR="006E2067" w:rsidRPr="006E2067" w:rsidRDefault="000D5A25" w:rsidP="000C6505">
      <w:pPr>
        <w:ind w:firstLineChars="200" w:firstLine="400"/>
      </w:pPr>
      <w:r>
        <w:rPr>
          <w:rFonts w:hint="eastAsia"/>
        </w:rPr>
        <w:t>本报告是</w:t>
      </w:r>
      <w:r w:rsidR="006C0D8B">
        <w:rPr>
          <w:rFonts w:hint="eastAsia"/>
        </w:rPr>
        <w:t>对</w:t>
      </w:r>
      <w:r w:rsidR="006E2067">
        <w:rPr>
          <w:rFonts w:hint="eastAsia"/>
        </w:rPr>
        <w:t>系统测试</w:t>
      </w:r>
      <w:r w:rsidR="00FD0613">
        <w:rPr>
          <w:rFonts w:hint="eastAsia"/>
        </w:rPr>
        <w:t>的相关工作</w:t>
      </w:r>
      <w:r w:rsidR="006C0D8B">
        <w:rPr>
          <w:rFonts w:hint="eastAsia"/>
        </w:rPr>
        <w:t>进行</w:t>
      </w:r>
      <w:r w:rsidR="006E2067">
        <w:rPr>
          <w:rFonts w:hint="eastAsia"/>
        </w:rPr>
        <w:t>记录</w:t>
      </w:r>
      <w:r w:rsidR="006C0D8B">
        <w:rPr>
          <w:rFonts w:hint="eastAsia"/>
        </w:rPr>
        <w:t>与分析</w:t>
      </w:r>
      <w:r w:rsidR="00FD0613">
        <w:rPr>
          <w:rFonts w:hint="eastAsia"/>
        </w:rPr>
        <w:t>，详细描述了系统测试的方法与结果</w:t>
      </w:r>
      <w:r>
        <w:rPr>
          <w:rFonts w:hint="eastAsia"/>
        </w:rPr>
        <w:t>。</w:t>
      </w:r>
    </w:p>
    <w:p w14:paraId="27AAAB7F" w14:textId="1F952CAA" w:rsidR="00614542" w:rsidRDefault="00614542" w:rsidP="006E2067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38DF38D2" w14:textId="036DA7B5" w:rsidR="006E2067" w:rsidRPr="006E2067" w:rsidRDefault="006E2067" w:rsidP="006E2067">
      <w:r>
        <w:rPr>
          <w:rFonts w:hint="eastAsia"/>
        </w:rPr>
        <w:t xml:space="preserve"> </w:t>
      </w:r>
      <w:r>
        <w:t xml:space="preserve">   </w:t>
      </w:r>
      <w:r w:rsidR="00FD0613">
        <w:rPr>
          <w:rFonts w:hint="eastAsia"/>
        </w:rPr>
        <w:t>本报告适用于</w:t>
      </w:r>
      <w:r w:rsidR="00FD0613" w:rsidRPr="00FD0613">
        <w:t>软件工程原理与实践小组 13 开发的《牙科医院管理系统》</w:t>
      </w:r>
      <w:r w:rsidR="000D5A25">
        <w:rPr>
          <w:rFonts w:hint="eastAsia"/>
        </w:rPr>
        <w:t>，</w:t>
      </w:r>
      <w:r w:rsidR="00FD0613">
        <w:rPr>
          <w:rFonts w:hint="eastAsia"/>
        </w:rPr>
        <w:t>包括系统功能测试、</w:t>
      </w:r>
      <w:r>
        <w:rPr>
          <w:rFonts w:hint="eastAsia"/>
        </w:rPr>
        <w:t>压力测试以及部署测试</w:t>
      </w:r>
      <w:r w:rsidR="000D5A25">
        <w:rPr>
          <w:rFonts w:hint="eastAsia"/>
        </w:rPr>
        <w:t>三项测试内容。</w:t>
      </w:r>
    </w:p>
    <w:p w14:paraId="32C124CC" w14:textId="05EFCE9E" w:rsidR="006E2067" w:rsidRPr="00FD0613" w:rsidRDefault="00614542" w:rsidP="006E2067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77F9221C" w14:textId="78A00402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2DC6B2EB" w14:textId="4928E09D" w:rsidR="00FD0613" w:rsidRPr="00FD0613" w:rsidRDefault="00FD0613" w:rsidP="00FD0613">
      <w:r>
        <w:rPr>
          <w:rFonts w:hint="eastAsia"/>
        </w:rPr>
        <w:t xml:space="preserve"> </w:t>
      </w:r>
      <w:r>
        <w:t xml:space="preserve">      </w:t>
      </w:r>
      <w:r w:rsidR="000C6505">
        <w:rPr>
          <w:rFonts w:hint="eastAsia"/>
        </w:rPr>
        <w:t>《</w:t>
      </w:r>
      <w:r w:rsidR="000C6505" w:rsidRPr="000C6505">
        <w:rPr>
          <w:rFonts w:hint="eastAsia"/>
        </w:rPr>
        <w:t>牙科医院管理系统测试用例</w:t>
      </w:r>
      <w:r w:rsidR="000C6505">
        <w:rPr>
          <w:rFonts w:hint="eastAsia"/>
        </w:rPr>
        <w:t>》</w:t>
      </w:r>
    </w:p>
    <w:p w14:paraId="3A97861C" w14:textId="3723EF4C" w:rsidR="00FD0613" w:rsidRPr="00FD0613" w:rsidRDefault="00614542" w:rsidP="00FD0613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7CBD7DC2" w14:textId="08F74581" w:rsidR="00FD0613" w:rsidRPr="00FD0613" w:rsidRDefault="00FD0613" w:rsidP="00FD061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本项目的系统测试包含功能测试、压力测试以及部署测试三个部分，共</w:t>
      </w:r>
      <w:r w:rsidR="00EB5E82">
        <w:t>5</w:t>
      </w:r>
      <w:r>
        <w:rPr>
          <w:rFonts w:hint="eastAsia"/>
        </w:rPr>
        <w:t>个测试用例，</w:t>
      </w:r>
      <w:r w:rsidR="000D5A25">
        <w:rPr>
          <w:rFonts w:hint="eastAsia"/>
        </w:rPr>
        <w:t>具体内容</w:t>
      </w:r>
      <w:r w:rsidR="000C6505">
        <w:rPr>
          <w:rFonts w:hint="eastAsia"/>
        </w:rPr>
        <w:t>详见《牙科医院管理系统测试用例》</w:t>
      </w:r>
      <w:r w:rsidR="000D5A25">
        <w:rPr>
          <w:rFonts w:hint="eastAsia"/>
        </w:rPr>
        <w:t>。</w:t>
      </w:r>
    </w:p>
    <w:p w14:paraId="14F94C9E" w14:textId="2108498D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5FA70B3" w14:textId="2B9EE103" w:rsidR="000C6505" w:rsidRPr="000C6505" w:rsidRDefault="000C6505" w:rsidP="000C650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本测试由小组成员沈哲赟与童楚炎完成</w:t>
      </w:r>
      <w:r w:rsidR="000D5A25">
        <w:rPr>
          <w:rFonts w:hint="eastAsia"/>
        </w:rPr>
        <w:t>，</w:t>
      </w:r>
      <w:r>
        <w:rPr>
          <w:rFonts w:hint="eastAsia"/>
        </w:rPr>
        <w:t>在本地对项目进行测试。</w:t>
      </w:r>
      <w:r w:rsidR="000D5A25">
        <w:rPr>
          <w:rFonts w:hint="eastAsia"/>
        </w:rPr>
        <w:t>本报告</w:t>
      </w:r>
      <w:r>
        <w:rPr>
          <w:rFonts w:hint="eastAsia"/>
        </w:rPr>
        <w:t>是经过</w:t>
      </w:r>
      <w:r w:rsidR="000D5A25">
        <w:rPr>
          <w:rFonts w:hint="eastAsia"/>
        </w:rPr>
        <w:t>修订</w:t>
      </w:r>
      <w:r>
        <w:rPr>
          <w:rFonts w:hint="eastAsia"/>
        </w:rPr>
        <w:t>后的第二个版本。</w:t>
      </w:r>
    </w:p>
    <w:p w14:paraId="54B62F6C" w14:textId="0087EFE3" w:rsidR="00F03B5C" w:rsidRDefault="004B0E53" w:rsidP="000C6505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7A0A8A0A" w14:textId="642C230D" w:rsidR="009D13CA" w:rsidRPr="009D13CA" w:rsidRDefault="009D13CA" w:rsidP="009D13CA">
      <w:r>
        <w:rPr>
          <w:rFonts w:hint="eastAsia"/>
        </w:rPr>
        <w:t>软件环境：</w:t>
      </w:r>
      <w:r w:rsidR="000D5A25">
        <w:t>C</w:t>
      </w:r>
      <w:r w:rsidR="000D5A25">
        <w:rPr>
          <w:rFonts w:hint="eastAsia"/>
        </w:rPr>
        <w:t>hrome浏览器、Intellij</w:t>
      </w:r>
      <w:r w:rsidR="000D5A25">
        <w:t xml:space="preserve"> IDE</w:t>
      </w:r>
    </w:p>
    <w:p w14:paraId="0F38AE13" w14:textId="4F62EC96" w:rsidR="009D13CA" w:rsidRPr="009D13CA" w:rsidRDefault="009D13CA" w:rsidP="009D13CA">
      <w:r>
        <w:rPr>
          <w:rFonts w:hint="eastAsia"/>
        </w:rPr>
        <w:t>硬件环境：</w:t>
      </w:r>
    </w:p>
    <w:p w14:paraId="5A2193DE" w14:textId="41FC82F4" w:rsidR="009D13CA" w:rsidRPr="009D13CA" w:rsidRDefault="009D13CA" w:rsidP="009D13CA">
      <w:pPr>
        <w:jc w:val="center"/>
        <w:rPr>
          <w:b/>
          <w:bCs/>
        </w:rPr>
      </w:pPr>
      <w:r w:rsidRPr="009D13CA">
        <w:rPr>
          <w:rFonts w:hint="eastAsia"/>
          <w:b/>
          <w:bCs/>
        </w:rPr>
        <w:t>表</w:t>
      </w:r>
      <w:r>
        <w:rPr>
          <w:b/>
          <w:bCs/>
        </w:rPr>
        <w:t>1</w:t>
      </w:r>
      <w:r w:rsidRPr="009D13CA">
        <w:rPr>
          <w:b/>
          <w:bCs/>
        </w:rPr>
        <w:t xml:space="preserve"> </w:t>
      </w:r>
      <w:r w:rsidRPr="009D13CA">
        <w:rPr>
          <w:rFonts w:hint="eastAsia"/>
          <w:b/>
          <w:bCs/>
        </w:rPr>
        <w:t>硬件参数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4111"/>
      </w:tblGrid>
      <w:tr w:rsidR="009D13CA" w:rsidRPr="009D13CA" w14:paraId="5456DDE1" w14:textId="77777777" w:rsidTr="00F12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553296CC" w14:textId="77777777" w:rsidR="009D13CA" w:rsidRPr="009D13CA" w:rsidRDefault="009D13CA" w:rsidP="009D13CA">
            <w:pPr>
              <w:rPr>
                <w:b w:val="0"/>
              </w:rPr>
            </w:pPr>
            <w:r w:rsidRPr="009D13CA">
              <w:rPr>
                <w:rFonts w:hint="eastAsia"/>
                <w:b w:val="0"/>
              </w:rPr>
              <w:t>C</w:t>
            </w:r>
            <w:r w:rsidRPr="009D13CA">
              <w:rPr>
                <w:b w:val="0"/>
              </w:rPr>
              <w:t>PU</w:t>
            </w:r>
          </w:p>
        </w:tc>
        <w:tc>
          <w:tcPr>
            <w:tcW w:w="1417" w:type="dxa"/>
          </w:tcPr>
          <w:p w14:paraId="10CFE036" w14:textId="77777777" w:rsidR="009D13CA" w:rsidRPr="009D13CA" w:rsidRDefault="009D13CA" w:rsidP="009D1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13CA">
              <w:rPr>
                <w:rFonts w:hint="eastAsia"/>
                <w:b w:val="0"/>
              </w:rPr>
              <w:t>名称</w:t>
            </w:r>
          </w:p>
        </w:tc>
        <w:tc>
          <w:tcPr>
            <w:tcW w:w="4111" w:type="dxa"/>
          </w:tcPr>
          <w:p w14:paraId="11D931C4" w14:textId="77777777" w:rsidR="009D13CA" w:rsidRPr="009D13CA" w:rsidRDefault="009D13CA" w:rsidP="009D1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13CA">
              <w:rPr>
                <w:b w:val="0"/>
              </w:rPr>
              <w:t>AMD Ryzen 7 4800H with Radeon Graphics</w:t>
            </w:r>
          </w:p>
        </w:tc>
      </w:tr>
      <w:tr w:rsidR="009D13CA" w:rsidRPr="009D13CA" w14:paraId="6CEBBCE5" w14:textId="77777777" w:rsidTr="00F1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238AEAFD" w14:textId="77777777" w:rsidR="009D13CA" w:rsidRPr="009D13CA" w:rsidRDefault="009D13CA" w:rsidP="009D13CA">
            <w:pPr>
              <w:rPr>
                <w:b w:val="0"/>
              </w:rPr>
            </w:pPr>
          </w:p>
        </w:tc>
        <w:tc>
          <w:tcPr>
            <w:tcW w:w="1417" w:type="dxa"/>
          </w:tcPr>
          <w:p w14:paraId="2365B51E" w14:textId="77777777" w:rsidR="009D13CA" w:rsidRPr="009D13CA" w:rsidRDefault="009D13CA" w:rsidP="009D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主频</w:t>
            </w:r>
          </w:p>
        </w:tc>
        <w:tc>
          <w:tcPr>
            <w:tcW w:w="4111" w:type="dxa"/>
          </w:tcPr>
          <w:p w14:paraId="0FE20523" w14:textId="77777777" w:rsidR="009D13CA" w:rsidRPr="009D13CA" w:rsidRDefault="009D13CA" w:rsidP="009D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2</w:t>
            </w:r>
            <w:r w:rsidRPr="009D13CA">
              <w:t>.90GH</w:t>
            </w:r>
            <w:r w:rsidRPr="009D13CA">
              <w:rPr>
                <w:rFonts w:hint="eastAsia"/>
              </w:rPr>
              <w:t>z</w:t>
            </w:r>
          </w:p>
        </w:tc>
      </w:tr>
      <w:tr w:rsidR="009D13CA" w:rsidRPr="009D13CA" w14:paraId="2EBD897D" w14:textId="77777777" w:rsidTr="00F12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2ABA8B56" w14:textId="77777777" w:rsidR="009D13CA" w:rsidRPr="009D13CA" w:rsidRDefault="009D13CA" w:rsidP="009D13CA">
            <w:pPr>
              <w:rPr>
                <w:b w:val="0"/>
              </w:rPr>
            </w:pPr>
          </w:p>
        </w:tc>
        <w:tc>
          <w:tcPr>
            <w:tcW w:w="1417" w:type="dxa"/>
          </w:tcPr>
          <w:p w14:paraId="51803CAE" w14:textId="77777777" w:rsidR="009D13CA" w:rsidRPr="009D13CA" w:rsidRDefault="009D13CA" w:rsidP="009D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核心数</w:t>
            </w:r>
          </w:p>
        </w:tc>
        <w:tc>
          <w:tcPr>
            <w:tcW w:w="4111" w:type="dxa"/>
          </w:tcPr>
          <w:p w14:paraId="3FA4C244" w14:textId="77777777" w:rsidR="009D13CA" w:rsidRPr="009D13CA" w:rsidRDefault="009D13CA" w:rsidP="009D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8</w:t>
            </w:r>
          </w:p>
        </w:tc>
      </w:tr>
      <w:tr w:rsidR="009D13CA" w:rsidRPr="009D13CA" w14:paraId="1DB8F7AF" w14:textId="77777777" w:rsidTr="00F1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385051A2" w14:textId="77777777" w:rsidR="009D13CA" w:rsidRPr="009D13CA" w:rsidRDefault="009D13CA" w:rsidP="009D13CA">
            <w:pPr>
              <w:rPr>
                <w:b w:val="0"/>
              </w:rPr>
            </w:pPr>
          </w:p>
        </w:tc>
        <w:tc>
          <w:tcPr>
            <w:tcW w:w="1417" w:type="dxa"/>
          </w:tcPr>
          <w:p w14:paraId="7C5889CA" w14:textId="77777777" w:rsidR="009D13CA" w:rsidRPr="009D13CA" w:rsidRDefault="009D13CA" w:rsidP="009D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线程数</w:t>
            </w:r>
          </w:p>
        </w:tc>
        <w:tc>
          <w:tcPr>
            <w:tcW w:w="4111" w:type="dxa"/>
          </w:tcPr>
          <w:p w14:paraId="6BAB17B2" w14:textId="77777777" w:rsidR="009D13CA" w:rsidRPr="009D13CA" w:rsidRDefault="009D13CA" w:rsidP="009D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1</w:t>
            </w:r>
            <w:r w:rsidRPr="009D13CA">
              <w:t>6</w:t>
            </w:r>
          </w:p>
        </w:tc>
      </w:tr>
      <w:tr w:rsidR="009D13CA" w:rsidRPr="009D13CA" w14:paraId="7CE4A583" w14:textId="77777777" w:rsidTr="00F12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5C02BD54" w14:textId="77777777" w:rsidR="009D13CA" w:rsidRPr="009D13CA" w:rsidRDefault="009D13CA" w:rsidP="009D13CA">
            <w:pPr>
              <w:rPr>
                <w:b w:val="0"/>
              </w:rPr>
            </w:pPr>
            <w:r w:rsidRPr="009D13CA">
              <w:rPr>
                <w:rFonts w:hint="eastAsia"/>
                <w:b w:val="0"/>
              </w:rPr>
              <w:t>内存</w:t>
            </w:r>
          </w:p>
        </w:tc>
        <w:tc>
          <w:tcPr>
            <w:tcW w:w="1417" w:type="dxa"/>
          </w:tcPr>
          <w:p w14:paraId="702627AA" w14:textId="77777777" w:rsidR="009D13CA" w:rsidRPr="009D13CA" w:rsidRDefault="009D13CA" w:rsidP="009D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类型</w:t>
            </w:r>
          </w:p>
        </w:tc>
        <w:tc>
          <w:tcPr>
            <w:tcW w:w="4111" w:type="dxa"/>
          </w:tcPr>
          <w:p w14:paraId="02CC9109" w14:textId="77777777" w:rsidR="009D13CA" w:rsidRPr="009D13CA" w:rsidRDefault="009D13CA" w:rsidP="009D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t>DDR4</w:t>
            </w:r>
          </w:p>
        </w:tc>
      </w:tr>
      <w:tr w:rsidR="009D13CA" w:rsidRPr="009D13CA" w14:paraId="4C400D54" w14:textId="77777777" w:rsidTr="00F1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6AAE88FA" w14:textId="77777777" w:rsidR="009D13CA" w:rsidRPr="009D13CA" w:rsidRDefault="009D13CA" w:rsidP="009D13CA">
            <w:pPr>
              <w:rPr>
                <w:b w:val="0"/>
              </w:rPr>
            </w:pPr>
          </w:p>
        </w:tc>
        <w:tc>
          <w:tcPr>
            <w:tcW w:w="1417" w:type="dxa"/>
          </w:tcPr>
          <w:p w14:paraId="44C9CF70" w14:textId="77777777" w:rsidR="009D13CA" w:rsidRPr="009D13CA" w:rsidRDefault="009D13CA" w:rsidP="009D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大小</w:t>
            </w:r>
          </w:p>
        </w:tc>
        <w:tc>
          <w:tcPr>
            <w:tcW w:w="4111" w:type="dxa"/>
          </w:tcPr>
          <w:p w14:paraId="0D27D5C1" w14:textId="77777777" w:rsidR="009D13CA" w:rsidRPr="009D13CA" w:rsidRDefault="009D13CA" w:rsidP="009D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1</w:t>
            </w:r>
            <w:r w:rsidRPr="009D13CA">
              <w:t>6GB</w:t>
            </w:r>
          </w:p>
        </w:tc>
      </w:tr>
      <w:tr w:rsidR="009D13CA" w:rsidRPr="009D13CA" w14:paraId="0E008FB5" w14:textId="77777777" w:rsidTr="00F12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04C1C8B" w14:textId="77777777" w:rsidR="009D13CA" w:rsidRPr="009D13CA" w:rsidRDefault="009D13CA" w:rsidP="009D13CA">
            <w:pPr>
              <w:rPr>
                <w:b w:val="0"/>
              </w:rPr>
            </w:pPr>
          </w:p>
        </w:tc>
        <w:tc>
          <w:tcPr>
            <w:tcW w:w="1417" w:type="dxa"/>
          </w:tcPr>
          <w:p w14:paraId="12EFCFD9" w14:textId="77777777" w:rsidR="009D13CA" w:rsidRPr="009D13CA" w:rsidRDefault="009D13CA" w:rsidP="009D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频率</w:t>
            </w:r>
          </w:p>
        </w:tc>
        <w:tc>
          <w:tcPr>
            <w:tcW w:w="4111" w:type="dxa"/>
          </w:tcPr>
          <w:p w14:paraId="15057906" w14:textId="77777777" w:rsidR="009D13CA" w:rsidRPr="009D13CA" w:rsidRDefault="009D13CA" w:rsidP="009D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3.2</w:t>
            </w:r>
            <w:r w:rsidRPr="009D13CA">
              <w:t>0GH</w:t>
            </w:r>
            <w:r w:rsidRPr="009D13CA">
              <w:rPr>
                <w:rFonts w:hint="eastAsia"/>
              </w:rPr>
              <w:t>z</w:t>
            </w:r>
          </w:p>
        </w:tc>
      </w:tr>
      <w:tr w:rsidR="009D13CA" w:rsidRPr="009D13CA" w14:paraId="0DFA252C" w14:textId="77777777" w:rsidTr="00F1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FFFFFF" w:themeFill="background1"/>
          </w:tcPr>
          <w:p w14:paraId="4695D2E4" w14:textId="77777777" w:rsidR="009D13CA" w:rsidRPr="009D13CA" w:rsidRDefault="009D13CA" w:rsidP="009D13CA">
            <w:pPr>
              <w:rPr>
                <w:b w:val="0"/>
              </w:rPr>
            </w:pPr>
            <w:r w:rsidRPr="009D13CA">
              <w:rPr>
                <w:rFonts w:hint="eastAsia"/>
                <w:b w:val="0"/>
              </w:rPr>
              <w:t>硬盘</w:t>
            </w:r>
          </w:p>
        </w:tc>
        <w:tc>
          <w:tcPr>
            <w:tcW w:w="1417" w:type="dxa"/>
          </w:tcPr>
          <w:p w14:paraId="7CC8613F" w14:textId="77777777" w:rsidR="009D13CA" w:rsidRPr="009D13CA" w:rsidRDefault="009D13CA" w:rsidP="009D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名称</w:t>
            </w:r>
          </w:p>
        </w:tc>
        <w:tc>
          <w:tcPr>
            <w:tcW w:w="4111" w:type="dxa"/>
          </w:tcPr>
          <w:p w14:paraId="2E47A7B9" w14:textId="77777777" w:rsidR="009D13CA" w:rsidRPr="009D13CA" w:rsidRDefault="009D13CA" w:rsidP="009D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S</w:t>
            </w:r>
            <w:r w:rsidRPr="009D13CA">
              <w:t>KH</w:t>
            </w:r>
            <w:r w:rsidRPr="009D13CA">
              <w:rPr>
                <w:rFonts w:hint="eastAsia"/>
              </w:rPr>
              <w:t>ynix_</w:t>
            </w:r>
            <w:r w:rsidRPr="009D13CA">
              <w:t>HFS512GD9TNI-L2A08</w:t>
            </w:r>
          </w:p>
        </w:tc>
      </w:tr>
      <w:tr w:rsidR="009D13CA" w:rsidRPr="009D13CA" w14:paraId="07807BFE" w14:textId="77777777" w:rsidTr="00F12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FFFFFF" w:themeFill="background1"/>
          </w:tcPr>
          <w:p w14:paraId="5070CEF7" w14:textId="77777777" w:rsidR="009D13CA" w:rsidRPr="009D13CA" w:rsidRDefault="009D13CA" w:rsidP="009D13CA">
            <w:pPr>
              <w:rPr>
                <w:b w:val="0"/>
              </w:rPr>
            </w:pPr>
          </w:p>
        </w:tc>
        <w:tc>
          <w:tcPr>
            <w:tcW w:w="1417" w:type="dxa"/>
          </w:tcPr>
          <w:p w14:paraId="12C0CC99" w14:textId="77777777" w:rsidR="009D13CA" w:rsidRPr="009D13CA" w:rsidRDefault="009D13CA" w:rsidP="009D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类型</w:t>
            </w:r>
          </w:p>
        </w:tc>
        <w:tc>
          <w:tcPr>
            <w:tcW w:w="4111" w:type="dxa"/>
          </w:tcPr>
          <w:p w14:paraId="0975CE85" w14:textId="77777777" w:rsidR="009D13CA" w:rsidRPr="009D13CA" w:rsidRDefault="009D13CA" w:rsidP="009D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固态硬盘</w:t>
            </w:r>
          </w:p>
        </w:tc>
      </w:tr>
      <w:tr w:rsidR="009D13CA" w:rsidRPr="009D13CA" w14:paraId="4A77E517" w14:textId="77777777" w:rsidTr="00F1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FFFFFF" w:themeFill="background1"/>
          </w:tcPr>
          <w:p w14:paraId="6721712C" w14:textId="77777777" w:rsidR="009D13CA" w:rsidRPr="009D13CA" w:rsidRDefault="009D13CA" w:rsidP="009D13CA">
            <w:pPr>
              <w:rPr>
                <w:b w:val="0"/>
              </w:rPr>
            </w:pPr>
          </w:p>
        </w:tc>
        <w:tc>
          <w:tcPr>
            <w:tcW w:w="1417" w:type="dxa"/>
          </w:tcPr>
          <w:p w14:paraId="08FFA424" w14:textId="77777777" w:rsidR="009D13CA" w:rsidRPr="009D13CA" w:rsidRDefault="009D13CA" w:rsidP="009D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大小</w:t>
            </w:r>
          </w:p>
        </w:tc>
        <w:tc>
          <w:tcPr>
            <w:tcW w:w="4111" w:type="dxa"/>
          </w:tcPr>
          <w:p w14:paraId="5248B5EB" w14:textId="77777777" w:rsidR="009D13CA" w:rsidRPr="009D13CA" w:rsidRDefault="009D13CA" w:rsidP="009D1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5</w:t>
            </w:r>
            <w:r w:rsidRPr="009D13CA">
              <w:t>12GB</w:t>
            </w:r>
          </w:p>
        </w:tc>
      </w:tr>
    </w:tbl>
    <w:p w14:paraId="30DED570" w14:textId="749C92B2" w:rsidR="000C6505" w:rsidRPr="000C6505" w:rsidRDefault="000C6505" w:rsidP="000C6505"/>
    <w:p w14:paraId="6C46298F" w14:textId="3154373B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06D7B2F2" w14:textId="519A9627" w:rsidR="009D13CA" w:rsidRPr="009D13CA" w:rsidRDefault="009D13CA" w:rsidP="00EB5E82">
      <w:pPr>
        <w:ind w:firstLineChars="200" w:firstLine="400"/>
      </w:pPr>
      <w:r>
        <w:rPr>
          <w:rFonts w:hint="eastAsia"/>
        </w:rPr>
        <w:t>测试共4个用例，其中功能测试</w:t>
      </w:r>
      <w:r w:rsidR="00EB5E82">
        <w:rPr>
          <w:rFonts w:hint="eastAsia"/>
        </w:rPr>
        <w:t>3</w:t>
      </w:r>
      <w:r>
        <w:rPr>
          <w:rFonts w:hint="eastAsia"/>
        </w:rPr>
        <w:t>个用例，压力测试</w:t>
      </w:r>
      <w:r w:rsidR="00EB5E82">
        <w:rPr>
          <w:rFonts w:hint="eastAsia"/>
        </w:rPr>
        <w:t>1</w:t>
      </w:r>
      <w:r>
        <w:rPr>
          <w:rFonts w:hint="eastAsia"/>
        </w:rPr>
        <w:t>个用例，部署测试</w:t>
      </w:r>
      <w:r w:rsidR="00EB5E82">
        <w:rPr>
          <w:rFonts w:hint="eastAsia"/>
        </w:rPr>
        <w:t>1</w:t>
      </w:r>
      <w:r>
        <w:rPr>
          <w:rFonts w:hint="eastAsia"/>
        </w:rPr>
        <w:t>个用例，均</w:t>
      </w:r>
      <w:r w:rsidR="00EB5E82">
        <w:rPr>
          <w:rFonts w:hint="eastAsia"/>
        </w:rPr>
        <w:t>正常通过，错误严重等级为Null</w:t>
      </w:r>
      <w:r w:rsidR="00EB5E82">
        <w:t xml:space="preserve">. </w:t>
      </w:r>
      <w:r w:rsidR="00EB5E82">
        <w:rPr>
          <w:rFonts w:hint="eastAsia"/>
        </w:rPr>
        <w:t>详见《</w:t>
      </w:r>
      <w:r w:rsidR="00EB5E82" w:rsidRPr="000C6505">
        <w:rPr>
          <w:rFonts w:hint="eastAsia"/>
        </w:rPr>
        <w:t>牙科医院管理系统测试用例</w:t>
      </w:r>
      <w:r w:rsidR="00EB5E82">
        <w:rPr>
          <w:rFonts w:hint="eastAsia"/>
        </w:rPr>
        <w:t>》。</w:t>
      </w:r>
    </w:p>
    <w:p w14:paraId="6D5151E6" w14:textId="1956E42B" w:rsidR="007F35AF" w:rsidRPr="00EB5E82" w:rsidRDefault="005E7E40" w:rsidP="00EB5E82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63BFD46C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06ECAC4D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5145146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622D16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76D4611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C9D08D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F69128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3CF8602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1F8E220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2ABBEFD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1E013156" w14:textId="77777777" w:rsidTr="00BF6954">
        <w:tc>
          <w:tcPr>
            <w:tcW w:w="993" w:type="dxa"/>
            <w:vMerge w:val="restart"/>
          </w:tcPr>
          <w:p w14:paraId="409ACB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功能项</w:t>
            </w:r>
          </w:p>
        </w:tc>
        <w:tc>
          <w:tcPr>
            <w:tcW w:w="2923" w:type="dxa"/>
          </w:tcPr>
          <w:p w14:paraId="0D78438B" w14:textId="4860AD03" w:rsidR="00955DC2" w:rsidRPr="00BF6954" w:rsidRDefault="00EB5E8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14:paraId="59C3EB09" w14:textId="07274962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C1C934F" w14:textId="19C11EC4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5%</w:t>
            </w:r>
          </w:p>
        </w:tc>
        <w:tc>
          <w:tcPr>
            <w:tcW w:w="1112" w:type="dxa"/>
          </w:tcPr>
          <w:p w14:paraId="7F4C0BC5" w14:textId="2F3CA4CE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36C8F1C" w14:textId="448B3081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6BAF978" w14:textId="2AD08B26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955DC2" w14:paraId="53AE85F6" w14:textId="77777777" w:rsidTr="00BF6954">
        <w:tc>
          <w:tcPr>
            <w:tcW w:w="993" w:type="dxa"/>
            <w:vMerge/>
          </w:tcPr>
          <w:p w14:paraId="2ECE615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E785FA8" w14:textId="07C888DC" w:rsidR="00955DC2" w:rsidRPr="00BF6954" w:rsidRDefault="00EB5E8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管理员修改医生信息</w:t>
            </w:r>
          </w:p>
        </w:tc>
        <w:tc>
          <w:tcPr>
            <w:tcW w:w="979" w:type="dxa"/>
          </w:tcPr>
          <w:p w14:paraId="2AFA73D8" w14:textId="0936E861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653AE7B4" w14:textId="04BA7AD6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FD7D41C" w14:textId="0887E749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5F10958" w14:textId="74459EC0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B004045" w14:textId="1D76F2D2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955DC2" w14:paraId="54A3C385" w14:textId="77777777" w:rsidTr="00BF6954">
        <w:tc>
          <w:tcPr>
            <w:tcW w:w="993" w:type="dxa"/>
            <w:vMerge/>
          </w:tcPr>
          <w:p w14:paraId="6956019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388B64F" w14:textId="703A499F" w:rsidR="00955DC2" w:rsidRPr="00BF6954" w:rsidRDefault="00EB5E8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患者挂号</w:t>
            </w:r>
          </w:p>
        </w:tc>
        <w:tc>
          <w:tcPr>
            <w:tcW w:w="979" w:type="dxa"/>
          </w:tcPr>
          <w:p w14:paraId="4EC6B91C" w14:textId="1A7D986C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8B83ACB" w14:textId="3FB2B5EC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0EB44C80" w14:textId="60C0906B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5E77A4E" w14:textId="2DE81BEB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C4BD7D5" w14:textId="774E16BC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955DC2" w14:paraId="36C63B13" w14:textId="77777777" w:rsidTr="00BF6954">
        <w:tc>
          <w:tcPr>
            <w:tcW w:w="993" w:type="dxa"/>
            <w:vMerge/>
          </w:tcPr>
          <w:p w14:paraId="2990A78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D7884B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3885F0A" w14:textId="5F4D3023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21B2AE18" w14:textId="0D657B6A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ECD8FAE" w14:textId="56713BDA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F0DF290" w14:textId="3C83DD10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51F2474" w14:textId="09CB3033" w:rsidR="00955DC2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773B16" w14:paraId="70841019" w14:textId="77777777" w:rsidTr="00BF6954">
        <w:tc>
          <w:tcPr>
            <w:tcW w:w="993" w:type="dxa"/>
            <w:vMerge w:val="restart"/>
          </w:tcPr>
          <w:p w14:paraId="6DD525EF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251D4074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6E3E7B14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6E049F68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42643D69" w14:textId="093C4F07" w:rsidR="00773B16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A94BCE3" w14:textId="40089D33" w:rsidR="00773B16" w:rsidRPr="00BF11EB" w:rsidRDefault="00205B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71F1ED7" w14:textId="33D57215" w:rsidR="00773B16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FEEF7CB" w14:textId="29C48EB9" w:rsidR="00773B16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DA510D8" w14:textId="5304B86B" w:rsidR="00773B16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773B16" w14:paraId="2084B76F" w14:textId="77777777" w:rsidTr="00BF6954">
        <w:tc>
          <w:tcPr>
            <w:tcW w:w="993" w:type="dxa"/>
            <w:vMerge/>
          </w:tcPr>
          <w:p w14:paraId="156A8300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2304A7A" w14:textId="31ED7CF8" w:rsidR="00773B16" w:rsidRPr="00BF6954" w:rsidRDefault="00205BB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</w:t>
            </w:r>
          </w:p>
        </w:tc>
        <w:tc>
          <w:tcPr>
            <w:tcW w:w="979" w:type="dxa"/>
          </w:tcPr>
          <w:p w14:paraId="01A5FBFF" w14:textId="7EE01314" w:rsidR="00773B16" w:rsidRPr="00BF11EB" w:rsidRDefault="00205B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7C118A9" w14:textId="53DEB95D" w:rsidR="00773B16" w:rsidRPr="00BF11EB" w:rsidRDefault="00205B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25DBFFFC" w14:textId="1E866EDD" w:rsidR="00773B16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3F83DC4" w14:textId="74A415DD" w:rsidR="00773B16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5664C29" w14:textId="7723BAEF" w:rsidR="00773B16" w:rsidRPr="00BF11EB" w:rsidRDefault="00EB5E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773B16" w14:paraId="1EE0A475" w14:textId="77777777" w:rsidTr="00BF6954">
        <w:tc>
          <w:tcPr>
            <w:tcW w:w="993" w:type="dxa"/>
            <w:vMerge/>
          </w:tcPr>
          <w:p w14:paraId="7FAB4C6C" w14:textId="77777777"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9FC930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31F61D51" w14:textId="227A05E5" w:rsidR="00773B16" w:rsidRPr="00205BB6" w:rsidRDefault="00205BB6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2</w:t>
            </w:r>
          </w:p>
        </w:tc>
        <w:tc>
          <w:tcPr>
            <w:tcW w:w="1116" w:type="dxa"/>
          </w:tcPr>
          <w:p w14:paraId="49CF6EF6" w14:textId="7E364CDB" w:rsidR="00773B16" w:rsidRPr="00205BB6" w:rsidRDefault="00205BB6" w:rsidP="00205BB6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/>
                <w:iCs/>
                <w:snapToGrid/>
              </w:rPr>
              <w:t>40%</w:t>
            </w:r>
          </w:p>
        </w:tc>
        <w:tc>
          <w:tcPr>
            <w:tcW w:w="1112" w:type="dxa"/>
          </w:tcPr>
          <w:p w14:paraId="35E0B899" w14:textId="1590BC39" w:rsidR="00773B16" w:rsidRPr="00EB5E82" w:rsidRDefault="00EB5E82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EB5E82">
              <w:rPr>
                <w:rFonts w:ascii="Times New Roman" w:hint="eastAsia"/>
                <w:iCs/>
                <w:snapToGrid/>
              </w:rPr>
              <w:t>0</w:t>
            </w:r>
          </w:p>
        </w:tc>
        <w:tc>
          <w:tcPr>
            <w:tcW w:w="1116" w:type="dxa"/>
          </w:tcPr>
          <w:p w14:paraId="09168846" w14:textId="3290BF70" w:rsidR="00773B16" w:rsidRPr="00EB5E82" w:rsidRDefault="00EB5E82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EB5E82">
              <w:rPr>
                <w:rFonts w:ascii="Times New Roman" w:hint="eastAsia"/>
                <w:iCs/>
                <w:snapToGrid/>
              </w:rPr>
              <w:t>0</w:t>
            </w:r>
          </w:p>
        </w:tc>
        <w:tc>
          <w:tcPr>
            <w:tcW w:w="1116" w:type="dxa"/>
          </w:tcPr>
          <w:p w14:paraId="40768BDE" w14:textId="6857C184" w:rsidR="00773B16" w:rsidRDefault="00EB5E8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-</w:t>
            </w:r>
          </w:p>
        </w:tc>
      </w:tr>
      <w:tr w:rsidR="00955DC2" w14:paraId="1B6982FB" w14:textId="77777777" w:rsidTr="00BF6954">
        <w:tc>
          <w:tcPr>
            <w:tcW w:w="993" w:type="dxa"/>
          </w:tcPr>
          <w:p w14:paraId="2B11EA0E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4CF4D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485A19E6" w14:textId="042F757C" w:rsidR="00955DC2" w:rsidRPr="00205BB6" w:rsidRDefault="00205BB6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5</w:t>
            </w:r>
          </w:p>
        </w:tc>
        <w:tc>
          <w:tcPr>
            <w:tcW w:w="1116" w:type="dxa"/>
          </w:tcPr>
          <w:p w14:paraId="43A06A11" w14:textId="44D4D113" w:rsidR="00955DC2" w:rsidRPr="00205BB6" w:rsidRDefault="00205BB6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9</w:t>
            </w:r>
            <w:r>
              <w:rPr>
                <w:rFonts w:ascii="Times New Roman"/>
                <w:iCs/>
                <w:snapToGrid/>
              </w:rPr>
              <w:t>0%</w:t>
            </w:r>
          </w:p>
        </w:tc>
        <w:tc>
          <w:tcPr>
            <w:tcW w:w="1112" w:type="dxa"/>
          </w:tcPr>
          <w:p w14:paraId="7C11DC06" w14:textId="6C91998A" w:rsidR="00955DC2" w:rsidRPr="00EB5E82" w:rsidRDefault="00EB5E82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EB5E82">
              <w:rPr>
                <w:rFonts w:ascii="Times New Roman" w:hint="eastAsia"/>
                <w:iCs/>
                <w:snapToGrid/>
              </w:rPr>
              <w:t>0</w:t>
            </w:r>
          </w:p>
        </w:tc>
        <w:tc>
          <w:tcPr>
            <w:tcW w:w="1116" w:type="dxa"/>
          </w:tcPr>
          <w:p w14:paraId="5432C7D1" w14:textId="760CF4AA" w:rsidR="00955DC2" w:rsidRPr="00EB5E82" w:rsidRDefault="00EB5E82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EB5E82">
              <w:rPr>
                <w:rFonts w:ascii="Times New Roman" w:hint="eastAsia"/>
                <w:iCs/>
                <w:snapToGrid/>
              </w:rPr>
              <w:t>0</w:t>
            </w:r>
          </w:p>
        </w:tc>
        <w:tc>
          <w:tcPr>
            <w:tcW w:w="1116" w:type="dxa"/>
          </w:tcPr>
          <w:p w14:paraId="3B287DA9" w14:textId="09A7E1A3" w:rsidR="00955DC2" w:rsidRDefault="00EB5E8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-</w:t>
            </w:r>
          </w:p>
        </w:tc>
      </w:tr>
    </w:tbl>
    <w:p w14:paraId="39D28EB5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DB98015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5B01E3D9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5915ABB0" w14:textId="77777777" w:rsidTr="007614BC">
        <w:tc>
          <w:tcPr>
            <w:tcW w:w="1596" w:type="dxa"/>
            <w:shd w:val="clear" w:color="auto" w:fill="E7E6E6" w:themeFill="background2"/>
          </w:tcPr>
          <w:p w14:paraId="728EEF9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708A8C6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E396B1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4BCE2E3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3FCEE9A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FE6ECC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2AE960BE" w14:textId="77777777" w:rsidTr="007614BC">
        <w:tc>
          <w:tcPr>
            <w:tcW w:w="1596" w:type="dxa"/>
          </w:tcPr>
          <w:p w14:paraId="2F68574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50E91E8D" w14:textId="1E57C4F9" w:rsidR="00B90DCB" w:rsidRPr="007F35AF" w:rsidRDefault="00EB5E8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A45E64F" w14:textId="55CA1A6E" w:rsidR="00B90DCB" w:rsidRPr="007F35AF" w:rsidRDefault="00EB5E8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06A12B6F" w14:textId="4564D031" w:rsidR="00B90DCB" w:rsidRPr="007F35AF" w:rsidRDefault="00EB5E8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700C06C8" w14:textId="2CCD29D2" w:rsidR="00B90DCB" w:rsidRPr="007F35AF" w:rsidRDefault="00EB5E8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86D0F1C" w14:textId="0BCF5A70" w:rsidR="00B90DCB" w:rsidRPr="007F35AF" w:rsidRDefault="00EB5E8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14:paraId="750CA0B7" w14:textId="77777777" w:rsidTr="007614BC">
        <w:tc>
          <w:tcPr>
            <w:tcW w:w="1596" w:type="dxa"/>
          </w:tcPr>
          <w:p w14:paraId="56311C0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50C6167" w14:textId="57962C90" w:rsidR="00B90DCB" w:rsidRPr="007F35AF" w:rsidRDefault="00EB5E8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8" w:type="dxa"/>
          </w:tcPr>
          <w:p w14:paraId="37017CBE" w14:textId="0CEAEDB6" w:rsidR="00B90DCB" w:rsidRPr="007F35AF" w:rsidRDefault="00EB5E8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8" w:type="dxa"/>
          </w:tcPr>
          <w:p w14:paraId="4F1B5412" w14:textId="4FCFC59B" w:rsidR="00B90DCB" w:rsidRPr="007F35AF" w:rsidRDefault="00EB5E8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9" w:type="dxa"/>
          </w:tcPr>
          <w:p w14:paraId="66752894" w14:textId="0B391997" w:rsidR="00B90DCB" w:rsidRPr="007F35AF" w:rsidRDefault="00EB5E8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9" w:type="dxa"/>
          </w:tcPr>
          <w:p w14:paraId="37A2A124" w14:textId="527D2163" w:rsidR="00B90DCB" w:rsidRPr="007F35AF" w:rsidRDefault="00EB5E8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</w:tr>
    </w:tbl>
    <w:p w14:paraId="007E86FE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10D7127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BBAA575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05D2105F" w14:textId="23D0611D" w:rsidR="00A6368F" w:rsidRPr="00205BB6" w:rsidRDefault="00A6368F" w:rsidP="00205BB6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66CAC4A2" w14:textId="77777777" w:rsidR="00F03B5C" w:rsidRDefault="00625BB9">
      <w:pPr>
        <w:pStyle w:val="1"/>
      </w:pPr>
      <w:bookmarkStart w:id="13" w:name="_Toc393891312"/>
      <w:r>
        <w:rPr>
          <w:rFonts w:hint="eastAsia"/>
        </w:rPr>
        <w:t>测试结论与建议</w:t>
      </w:r>
      <w:bookmarkEnd w:id="13"/>
    </w:p>
    <w:p w14:paraId="0BE65691" w14:textId="4E822C97" w:rsidR="00F03B5C" w:rsidRPr="00205BB6" w:rsidRDefault="00205BB6" w:rsidP="00205BB6">
      <w:pPr>
        <w:pStyle w:val="InfoBlue"/>
        <w:ind w:firstLineChars="200" w:firstLine="400"/>
        <w:jc w:val="left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本次系统测试暂未发现牙科医院管理系统的缺陷与漏洞，各项测试均成功达到预期结果。在后续开发与维护中将</w:t>
      </w:r>
      <w:r w:rsidR="000D5A25">
        <w:rPr>
          <w:rFonts w:hint="eastAsia"/>
          <w:i w:val="0"/>
          <w:iCs/>
          <w:color w:val="auto"/>
        </w:rPr>
        <w:t>对整个项目</w:t>
      </w:r>
      <w:r>
        <w:rPr>
          <w:rFonts w:hint="eastAsia"/>
          <w:i w:val="0"/>
          <w:iCs/>
          <w:color w:val="auto"/>
        </w:rPr>
        <w:t>进行更为全面</w:t>
      </w:r>
      <w:r w:rsidR="000D5A25">
        <w:rPr>
          <w:rFonts w:hint="eastAsia"/>
          <w:i w:val="0"/>
          <w:iCs/>
          <w:color w:val="auto"/>
        </w:rPr>
        <w:t>和深入</w:t>
      </w:r>
      <w:r>
        <w:rPr>
          <w:rFonts w:hint="eastAsia"/>
          <w:i w:val="0"/>
          <w:iCs/>
          <w:color w:val="auto"/>
        </w:rPr>
        <w:t>的测试。</w:t>
      </w:r>
    </w:p>
    <w:sectPr w:rsidR="00F03B5C" w:rsidRPr="00205BB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55CB" w14:textId="77777777" w:rsidR="00F41A18" w:rsidRDefault="00F41A18">
      <w:r>
        <w:separator/>
      </w:r>
    </w:p>
  </w:endnote>
  <w:endnote w:type="continuationSeparator" w:id="0">
    <w:p w14:paraId="525BA830" w14:textId="77777777" w:rsidR="00F41A18" w:rsidRDefault="00F41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389E736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50581D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512C52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1E3330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1BE34C0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F0CF9" w14:textId="77777777" w:rsidR="00F41A18" w:rsidRDefault="00F41A18">
      <w:r>
        <w:separator/>
      </w:r>
    </w:p>
  </w:footnote>
  <w:footnote w:type="continuationSeparator" w:id="0">
    <w:p w14:paraId="239C10DD" w14:textId="77777777" w:rsidR="00F41A18" w:rsidRDefault="00F41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0BEFC" w14:textId="77777777" w:rsidR="00D67C01" w:rsidRDefault="00D67C01">
    <w:pPr>
      <w:rPr>
        <w:sz w:val="24"/>
      </w:rPr>
    </w:pPr>
  </w:p>
  <w:p w14:paraId="049BBB98" w14:textId="77777777" w:rsidR="00D67C01" w:rsidRDefault="00D67C01">
    <w:pPr>
      <w:pBdr>
        <w:top w:val="single" w:sz="6" w:space="1" w:color="auto"/>
      </w:pBdr>
      <w:rPr>
        <w:sz w:val="24"/>
      </w:rPr>
    </w:pPr>
  </w:p>
  <w:p w14:paraId="65786BDE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7CEFF96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3B2FF276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D49BF1C" w14:textId="77777777" w:rsidTr="00D24DCF">
      <w:tc>
        <w:tcPr>
          <w:tcW w:w="6379" w:type="dxa"/>
        </w:tcPr>
        <w:p w14:paraId="69A19CB7" w14:textId="0BEE97EC" w:rsidR="00D67C01" w:rsidRDefault="00FD0613">
          <w:r>
            <w:rPr>
              <w:rFonts w:ascii="Times New Roman" w:hint="eastAsia"/>
            </w:rPr>
            <w:t>牙科医院管理系统</w:t>
          </w:r>
        </w:p>
      </w:tc>
      <w:tc>
        <w:tcPr>
          <w:tcW w:w="3179" w:type="dxa"/>
        </w:tcPr>
        <w:p w14:paraId="78061B14" w14:textId="5590D13B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</w:t>
          </w:r>
          <w:r w:rsidR="00FD0613">
            <w:rPr>
              <w:rFonts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D67C01" w14:paraId="17449E29" w14:textId="77777777" w:rsidTr="00D24DCF">
      <w:tc>
        <w:tcPr>
          <w:tcW w:w="6379" w:type="dxa"/>
        </w:tcPr>
        <w:p w14:paraId="31355DEE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761353F" w14:textId="323155C0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FD0613">
            <w:rPr>
              <w:rFonts w:ascii="Times New Roman"/>
              <w:noProof/>
            </w:rPr>
            <w:t>2022</w:t>
          </w:r>
          <w:r>
            <w:rPr>
              <w:rFonts w:ascii="Times New Roman"/>
              <w:noProof/>
            </w:rPr>
            <w:t>/</w:t>
          </w:r>
          <w:r w:rsidR="00FD0613">
            <w:rPr>
              <w:rFonts w:ascii="Times New Roman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FD0613">
            <w:rPr>
              <w:rFonts w:ascii="Times New Roman"/>
              <w:noProof/>
            </w:rPr>
            <w:t>18</w:t>
          </w:r>
          <w:r>
            <w:rPr>
              <w:rFonts w:ascii="Times New Roman"/>
              <w:noProof/>
            </w:rPr>
            <w:t>&gt;</w:t>
          </w:r>
        </w:p>
      </w:tc>
    </w:tr>
  </w:tbl>
  <w:p w14:paraId="3E74506E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17655784">
    <w:abstractNumId w:val="0"/>
  </w:num>
  <w:num w:numId="2" w16cid:durableId="93817438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32240882">
    <w:abstractNumId w:val="10"/>
  </w:num>
  <w:num w:numId="4" w16cid:durableId="2055536753">
    <w:abstractNumId w:val="21"/>
  </w:num>
  <w:num w:numId="5" w16cid:durableId="364449766">
    <w:abstractNumId w:val="15"/>
  </w:num>
  <w:num w:numId="6" w16cid:durableId="681511075">
    <w:abstractNumId w:val="14"/>
  </w:num>
  <w:num w:numId="7" w16cid:durableId="417336405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95638882">
    <w:abstractNumId w:val="2"/>
  </w:num>
  <w:num w:numId="9" w16cid:durableId="749160005">
    <w:abstractNumId w:val="20"/>
  </w:num>
  <w:num w:numId="10" w16cid:durableId="725446479">
    <w:abstractNumId w:val="3"/>
  </w:num>
  <w:num w:numId="11" w16cid:durableId="291063718">
    <w:abstractNumId w:val="11"/>
  </w:num>
  <w:num w:numId="12" w16cid:durableId="198591937">
    <w:abstractNumId w:val="9"/>
  </w:num>
  <w:num w:numId="13" w16cid:durableId="1890411756">
    <w:abstractNumId w:val="19"/>
  </w:num>
  <w:num w:numId="14" w16cid:durableId="952131133">
    <w:abstractNumId w:val="8"/>
  </w:num>
  <w:num w:numId="15" w16cid:durableId="470099369">
    <w:abstractNumId w:val="5"/>
  </w:num>
  <w:num w:numId="16" w16cid:durableId="2027365528">
    <w:abstractNumId w:val="18"/>
  </w:num>
  <w:num w:numId="17" w16cid:durableId="598834804">
    <w:abstractNumId w:val="13"/>
  </w:num>
  <w:num w:numId="18" w16cid:durableId="961031420">
    <w:abstractNumId w:val="6"/>
  </w:num>
  <w:num w:numId="19" w16cid:durableId="1832480737">
    <w:abstractNumId w:val="12"/>
  </w:num>
  <w:num w:numId="20" w16cid:durableId="1918588728">
    <w:abstractNumId w:val="7"/>
  </w:num>
  <w:num w:numId="21" w16cid:durableId="710960572">
    <w:abstractNumId w:val="16"/>
  </w:num>
  <w:num w:numId="22" w16cid:durableId="751049956">
    <w:abstractNumId w:val="17"/>
  </w:num>
  <w:num w:numId="23" w16cid:durableId="1522471973">
    <w:abstractNumId w:val="0"/>
  </w:num>
  <w:num w:numId="24" w16cid:durableId="358776191">
    <w:abstractNumId w:val="4"/>
  </w:num>
  <w:num w:numId="25" w16cid:durableId="1913737236">
    <w:abstractNumId w:val="22"/>
  </w:num>
  <w:num w:numId="26" w16cid:durableId="88841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C6505"/>
    <w:rsid w:val="000D5A25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05BB6"/>
    <w:rsid w:val="002866D0"/>
    <w:rsid w:val="00292D69"/>
    <w:rsid w:val="002E71CC"/>
    <w:rsid w:val="002F4E2A"/>
    <w:rsid w:val="0030153D"/>
    <w:rsid w:val="00307DC6"/>
    <w:rsid w:val="00320074"/>
    <w:rsid w:val="0035274A"/>
    <w:rsid w:val="003A09BF"/>
    <w:rsid w:val="003B6ADF"/>
    <w:rsid w:val="003E7102"/>
    <w:rsid w:val="003F4A24"/>
    <w:rsid w:val="00420A5B"/>
    <w:rsid w:val="004222F3"/>
    <w:rsid w:val="004B0E53"/>
    <w:rsid w:val="004D536E"/>
    <w:rsid w:val="005066A0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C0D8B"/>
    <w:rsid w:val="006E2067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9D13CA"/>
    <w:rsid w:val="00A07A93"/>
    <w:rsid w:val="00A25C0D"/>
    <w:rsid w:val="00A43755"/>
    <w:rsid w:val="00A6368F"/>
    <w:rsid w:val="00A72FD8"/>
    <w:rsid w:val="00A76715"/>
    <w:rsid w:val="00AB65D6"/>
    <w:rsid w:val="00AD2A7F"/>
    <w:rsid w:val="00B01E70"/>
    <w:rsid w:val="00B46746"/>
    <w:rsid w:val="00B4737F"/>
    <w:rsid w:val="00B54364"/>
    <w:rsid w:val="00B555E9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E11CB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B5E82"/>
    <w:rsid w:val="00EE5F35"/>
    <w:rsid w:val="00F03B5C"/>
    <w:rsid w:val="00F1061A"/>
    <w:rsid w:val="00F41A18"/>
    <w:rsid w:val="00F554B7"/>
    <w:rsid w:val="00F907FC"/>
    <w:rsid w:val="00FA1775"/>
    <w:rsid w:val="00FB0255"/>
    <w:rsid w:val="00FD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C805AF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205BB6"/>
    <w:pPr>
      <w:spacing w:after="120"/>
      <w:jc w:val="center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D13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544</TotalTime>
  <Pages>5</Pages>
  <Words>268</Words>
  <Characters>1533</Characters>
  <Application>Microsoft Office Word</Application>
  <DocSecurity>0</DocSecurity>
  <Lines>12</Lines>
  <Paragraphs>3</Paragraphs>
  <ScaleCrop>false</ScaleCrop>
  <Company>&lt;SJTU&gt;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童 楚炎</cp:lastModifiedBy>
  <cp:revision>72</cp:revision>
  <dcterms:created xsi:type="dcterms:W3CDTF">2014-07-21T08:17:00Z</dcterms:created>
  <dcterms:modified xsi:type="dcterms:W3CDTF">2022-06-18T14:02:00Z</dcterms:modified>
</cp:coreProperties>
</file>