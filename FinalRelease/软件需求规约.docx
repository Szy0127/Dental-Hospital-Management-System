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AF7A5" w14:textId="028B22A0"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DD574E">
        <w:rPr>
          <w:rFonts w:ascii="Arial" w:hAnsi="Arial" w:hint="eastAsia"/>
        </w:rPr>
        <w:t>牙科医院管理系统</w:t>
      </w:r>
      <w:r>
        <w:rPr>
          <w:rFonts w:ascii="Arial" w:hAnsi="Arial"/>
        </w:rPr>
        <w:fldChar w:fldCharType="end"/>
      </w:r>
    </w:p>
    <w:p w14:paraId="2F5B207A" w14:textId="77777777"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14:paraId="55F9B040" w14:textId="77777777" w:rsidR="00497B7F" w:rsidRDefault="00497B7F" w:rsidP="00497B7F">
      <w:pPr>
        <w:pStyle w:val="a4"/>
        <w:jc w:val="right"/>
      </w:pPr>
    </w:p>
    <w:p w14:paraId="66EB6F79" w14:textId="7E6E1143"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1.0</w:t>
      </w:r>
    </w:p>
    <w:p w14:paraId="102C6A3B" w14:textId="77777777" w:rsidR="00497B7F" w:rsidRPr="00DD574E" w:rsidRDefault="00497B7F" w:rsidP="00DD574E">
      <w:pPr>
        <w:pStyle w:val="a4"/>
        <w:jc w:val="left"/>
        <w:rPr>
          <w:sz w:val="28"/>
        </w:rPr>
      </w:pPr>
    </w:p>
    <w:p w14:paraId="12F419A6" w14:textId="77777777" w:rsidR="00497B7F" w:rsidRDefault="00497B7F" w:rsidP="00497B7F">
      <w:pPr>
        <w:sectPr w:rsidR="00497B7F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988C255" w14:textId="77777777"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14:paraId="6CFA3541" w14:textId="77777777" w:rsidTr="00272C8F">
        <w:tc>
          <w:tcPr>
            <w:tcW w:w="2304" w:type="dxa"/>
          </w:tcPr>
          <w:p w14:paraId="4E94063A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1FBFC6A0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1B339CA7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60D72CF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14:paraId="1AA48C5F" w14:textId="77777777" w:rsidTr="00272C8F">
        <w:tc>
          <w:tcPr>
            <w:tcW w:w="2304" w:type="dxa"/>
          </w:tcPr>
          <w:p w14:paraId="55D9F872" w14:textId="42B19A6D" w:rsidR="00497B7F" w:rsidRDefault="00DD574E" w:rsidP="00272C8F">
            <w:pPr>
              <w:pStyle w:val="Tabletext"/>
            </w:pPr>
            <w:r>
              <w:rPr>
                <w:rFonts w:ascii="Times New Roman"/>
              </w:rPr>
              <w:t>2022</w:t>
            </w:r>
            <w:r>
              <w:rPr>
                <w:rFonts w:ascii="Times New Roman" w:hint="eastAsia"/>
              </w:rPr>
              <w:t>/</w:t>
            </w:r>
            <w:r w:rsidR="00A54938">
              <w:rPr>
                <w:rFonts w:ascii="Times New Roman"/>
              </w:rPr>
              <w:t>0</w:t>
            </w:r>
            <w:r>
              <w:rPr>
                <w:rFonts w:ascii="Times New Roman"/>
              </w:rPr>
              <w:t>4/27</w:t>
            </w:r>
          </w:p>
        </w:tc>
        <w:tc>
          <w:tcPr>
            <w:tcW w:w="1152" w:type="dxa"/>
          </w:tcPr>
          <w:p w14:paraId="261D14BE" w14:textId="6F54C19D" w:rsidR="00497B7F" w:rsidRDefault="00DD574E" w:rsidP="00272C8F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44B18302" w14:textId="2D72DA82" w:rsidR="00497B7F" w:rsidRDefault="00DD574E" w:rsidP="00272C8F">
            <w:pPr>
              <w:pStyle w:val="Tabletext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2304" w:type="dxa"/>
          </w:tcPr>
          <w:p w14:paraId="68FBB03A" w14:textId="5AE61F14" w:rsidR="00497B7F" w:rsidRDefault="00DB0F08" w:rsidP="00272C8F">
            <w:pPr>
              <w:pStyle w:val="Tabletext"/>
            </w:pPr>
            <w:proofErr w:type="gramStart"/>
            <w:r>
              <w:rPr>
                <w:rFonts w:ascii="Times New Roman" w:hint="eastAsia"/>
              </w:rPr>
              <w:t>童楚炎</w:t>
            </w:r>
            <w:proofErr w:type="gramEnd"/>
          </w:p>
        </w:tc>
      </w:tr>
      <w:tr w:rsidR="00497B7F" w14:paraId="6A55BFE9" w14:textId="77777777" w:rsidTr="00272C8F">
        <w:tc>
          <w:tcPr>
            <w:tcW w:w="2304" w:type="dxa"/>
          </w:tcPr>
          <w:p w14:paraId="35A9D02F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4EA47357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15E9A966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40146AE6" w14:textId="77777777" w:rsidR="00497B7F" w:rsidRDefault="00497B7F" w:rsidP="00272C8F">
            <w:pPr>
              <w:pStyle w:val="Tabletext"/>
            </w:pPr>
          </w:p>
        </w:tc>
      </w:tr>
      <w:tr w:rsidR="00497B7F" w14:paraId="101F4BBA" w14:textId="77777777" w:rsidTr="00272C8F">
        <w:tc>
          <w:tcPr>
            <w:tcW w:w="2304" w:type="dxa"/>
          </w:tcPr>
          <w:p w14:paraId="76B03CFC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62208C9A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15BECFEE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543BAB16" w14:textId="77777777" w:rsidR="00497B7F" w:rsidRDefault="00497B7F" w:rsidP="00272C8F">
            <w:pPr>
              <w:pStyle w:val="Tabletext"/>
            </w:pPr>
          </w:p>
        </w:tc>
      </w:tr>
      <w:tr w:rsidR="00497B7F" w14:paraId="236125AA" w14:textId="77777777" w:rsidTr="00272C8F">
        <w:tc>
          <w:tcPr>
            <w:tcW w:w="2304" w:type="dxa"/>
          </w:tcPr>
          <w:p w14:paraId="1BA8E528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396BE70E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7B8BCE69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3D7A998A" w14:textId="77777777" w:rsidR="00497B7F" w:rsidRDefault="00497B7F" w:rsidP="00272C8F">
            <w:pPr>
              <w:pStyle w:val="Tabletext"/>
            </w:pPr>
          </w:p>
        </w:tc>
      </w:tr>
    </w:tbl>
    <w:p w14:paraId="60EEBF20" w14:textId="77777777" w:rsidR="00497B7F" w:rsidRDefault="00497B7F" w:rsidP="00497B7F"/>
    <w:p w14:paraId="42271CB2" w14:textId="77777777" w:rsidR="00497B7F" w:rsidRDefault="00497B7F" w:rsidP="00497B7F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7184ABFB" w14:textId="77777777" w:rsidR="00CF4FFA" w:rsidRDefault="00497B7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CF4FFA">
        <w:rPr>
          <w:noProof/>
        </w:rPr>
        <w:t>1.</w:t>
      </w:r>
      <w:r w:rsidR="00CF4FFA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CF4FFA">
        <w:rPr>
          <w:rFonts w:hint="eastAsia"/>
          <w:noProof/>
        </w:rPr>
        <w:t>简介</w:t>
      </w:r>
      <w:r w:rsidR="00CF4FFA">
        <w:rPr>
          <w:noProof/>
        </w:rPr>
        <w:tab/>
      </w:r>
      <w:r w:rsidR="00CF4FFA">
        <w:rPr>
          <w:noProof/>
        </w:rPr>
        <w:fldChar w:fldCharType="begin"/>
      </w:r>
      <w:r w:rsidR="00CF4FFA">
        <w:rPr>
          <w:noProof/>
        </w:rPr>
        <w:instrText xml:space="preserve"> PAGEREF _Toc51749357 \h </w:instrText>
      </w:r>
      <w:r w:rsidR="00CF4FFA">
        <w:rPr>
          <w:noProof/>
        </w:rPr>
      </w:r>
      <w:r w:rsidR="00CF4FFA">
        <w:rPr>
          <w:noProof/>
        </w:rPr>
        <w:fldChar w:fldCharType="separate"/>
      </w:r>
      <w:r w:rsidR="00CF4FFA">
        <w:rPr>
          <w:noProof/>
        </w:rPr>
        <w:t>4</w:t>
      </w:r>
      <w:r w:rsidR="00CF4FFA">
        <w:rPr>
          <w:noProof/>
        </w:rPr>
        <w:fldChar w:fldCharType="end"/>
      </w:r>
    </w:p>
    <w:p w14:paraId="09C6BBCA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1EF4BF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A01E59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B929CE" w14:textId="77777777" w:rsidR="00CF4FFA" w:rsidRDefault="00CF4F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8585C5" w14:textId="77777777" w:rsidR="00CF4FFA" w:rsidRDefault="00CF4F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69D0C6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7B1F95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 </w:t>
      </w:r>
      <w:r>
        <w:rPr>
          <w:rFonts w:hint="eastAsia"/>
          <w:noProof/>
        </w:rPr>
        <w:t>图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77874C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case1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8E453A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case2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029B02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018CDF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易用性需求一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860520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7F8CB7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可靠性需求一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4463E7D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D844E9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性能需求一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D87018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510D34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可支持性需求一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745E7B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595F51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设计约束一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AA569B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C94A47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337B0F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04AC31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4EA10D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98553FA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AF37928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7BDD7C" w14:textId="77777777"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E67440">
        <w:rPr>
          <w:rFonts w:ascii="Arial" w:hAnsi="Arial"/>
        </w:rPr>
        <w:lastRenderedPageBreak/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14:paraId="3FEC8B87" w14:textId="77777777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0" w:name="_Toc498836223"/>
      <w:bookmarkStart w:id="1" w:name="_Toc51749357"/>
      <w:r>
        <w:rPr>
          <w:rFonts w:hint="eastAsia"/>
        </w:rPr>
        <w:t>简介</w:t>
      </w:r>
      <w:bookmarkEnd w:id="0"/>
      <w:bookmarkEnd w:id="1"/>
    </w:p>
    <w:p w14:paraId="70B19DB2" w14:textId="77777777" w:rsidR="00E67440" w:rsidRDefault="00E67440">
      <w:pPr>
        <w:pStyle w:val="2"/>
        <w:numPr>
          <w:ilvl w:val="1"/>
          <w:numId w:val="1"/>
        </w:numPr>
      </w:pPr>
      <w:bookmarkStart w:id="2" w:name="_Toc498836224"/>
      <w:bookmarkStart w:id="3" w:name="_Toc51749358"/>
      <w:r>
        <w:rPr>
          <w:rFonts w:hint="eastAsia"/>
        </w:rPr>
        <w:t>目的</w:t>
      </w:r>
      <w:bookmarkEnd w:id="2"/>
      <w:bookmarkEnd w:id="3"/>
    </w:p>
    <w:p w14:paraId="787F4A5E" w14:textId="354F1A11" w:rsidR="00413D10" w:rsidRPr="00413D10" w:rsidRDefault="00C30293" w:rsidP="00413D10">
      <w:pPr>
        <w:pStyle w:val="a9"/>
      </w:pPr>
      <w:r>
        <w:rPr>
          <w:rFonts w:hint="eastAsia"/>
        </w:rPr>
        <w:t>此文档给出项目的用例规约、易用性、可靠性、性能需求、可支持性和设计要求等项目开发规约，并给出项目的各个接口。</w:t>
      </w:r>
    </w:p>
    <w:p w14:paraId="1915B313" w14:textId="77777777" w:rsidR="00E67440" w:rsidRDefault="00E67440">
      <w:pPr>
        <w:pStyle w:val="2"/>
      </w:pPr>
      <w:bookmarkStart w:id="4" w:name="_Toc498836226"/>
      <w:bookmarkStart w:id="5" w:name="_Toc51749359"/>
      <w:r>
        <w:rPr>
          <w:rFonts w:hint="eastAsia"/>
        </w:rPr>
        <w:t>定义、首字母缩写词和缩略语</w:t>
      </w:r>
      <w:bookmarkEnd w:id="4"/>
      <w:bookmarkEnd w:id="5"/>
    </w:p>
    <w:p w14:paraId="756D8A65" w14:textId="0012FE20" w:rsidR="008C28DE" w:rsidRPr="008C28DE" w:rsidRDefault="008C28DE" w:rsidP="008C28DE">
      <w:pPr>
        <w:pStyle w:val="a9"/>
      </w:pPr>
      <w:r>
        <w:rPr>
          <w:rFonts w:hint="eastAsia"/>
          <w:b/>
          <w:bCs/>
        </w:rPr>
        <w:t xml:space="preserve">科室 </w:t>
      </w:r>
      <w:r>
        <w:rPr>
          <w:rFonts w:hint="eastAsia"/>
        </w:rPr>
        <w:t>牙科医院的下属机构，分别执行不同的功能，接诊不同类型的病患。</w:t>
      </w:r>
    </w:p>
    <w:p w14:paraId="2E84E982" w14:textId="73ABCBFE" w:rsidR="00413D10" w:rsidRDefault="00413D10" w:rsidP="00413D10">
      <w:pPr>
        <w:pStyle w:val="a9"/>
      </w:pPr>
      <w:r w:rsidRPr="009B38EB">
        <w:rPr>
          <w:rFonts w:hint="eastAsia"/>
          <w:b/>
          <w:bCs/>
        </w:rPr>
        <w:t>挂号</w:t>
      </w:r>
      <w:r>
        <w:rPr>
          <w:rFonts w:hint="eastAsia"/>
        </w:rPr>
        <w:t xml:space="preserve"> 患者在就诊前提前预约，系统分发诊号，患者凭诊号按时就诊</w:t>
      </w:r>
      <w:r w:rsidR="008C28DE">
        <w:rPr>
          <w:rFonts w:hint="eastAsia"/>
        </w:rPr>
        <w:t>。</w:t>
      </w:r>
    </w:p>
    <w:p w14:paraId="56319539" w14:textId="7A8F7F64" w:rsidR="009B38EB" w:rsidRDefault="009B38EB" w:rsidP="00413D10">
      <w:pPr>
        <w:pStyle w:val="a9"/>
      </w:pPr>
      <w:r>
        <w:rPr>
          <w:rFonts w:hint="eastAsia"/>
          <w:b/>
          <w:bCs/>
        </w:rPr>
        <w:t xml:space="preserve">排班表 </w:t>
      </w:r>
      <w:r>
        <w:rPr>
          <w:rFonts w:hint="eastAsia"/>
        </w:rPr>
        <w:t>展示在医院主页中的医生信息，以及医生个人主页的医生排班信息，以表格形式呈现。</w:t>
      </w:r>
    </w:p>
    <w:p w14:paraId="04E58F1E" w14:textId="20BDBC39" w:rsidR="008C28DE" w:rsidRDefault="008C28DE" w:rsidP="008C28DE">
      <w:pPr>
        <w:pStyle w:val="a9"/>
      </w:pPr>
      <w:r>
        <w:rPr>
          <w:rFonts w:hint="eastAsia"/>
          <w:b/>
          <w:bCs/>
        </w:rPr>
        <w:t xml:space="preserve">就诊流程 </w:t>
      </w:r>
      <w:r>
        <w:rPr>
          <w:rFonts w:hint="eastAsia"/>
        </w:rPr>
        <w:t>每个科室的一套完整的就诊过程，由系统管理员设置。</w:t>
      </w:r>
    </w:p>
    <w:p w14:paraId="251805F9" w14:textId="717B963D" w:rsidR="00C940B6" w:rsidRDefault="008C28DE" w:rsidP="00C940B6">
      <w:pPr>
        <w:pStyle w:val="a9"/>
      </w:pPr>
      <w:r>
        <w:rPr>
          <w:rFonts w:hint="eastAsia"/>
          <w:b/>
          <w:bCs/>
        </w:rPr>
        <w:t xml:space="preserve">就诊记录 </w:t>
      </w:r>
      <w:r w:rsidR="00C940B6">
        <w:rPr>
          <w:rFonts w:hint="eastAsia"/>
        </w:rPr>
        <w:t>每一位患者以往在医院就诊的记录，以列表形式呈现。</w:t>
      </w:r>
    </w:p>
    <w:p w14:paraId="2D3FA18A" w14:textId="76E54666" w:rsidR="00C940B6" w:rsidRPr="00C940B6" w:rsidRDefault="00C940B6" w:rsidP="00C940B6">
      <w:pPr>
        <w:pStyle w:val="a9"/>
      </w:pPr>
      <w:r>
        <w:rPr>
          <w:rFonts w:hint="eastAsia"/>
          <w:b/>
          <w:bCs/>
        </w:rPr>
        <w:t>U</w:t>
      </w:r>
      <w:r>
        <w:rPr>
          <w:b/>
          <w:bCs/>
        </w:rPr>
        <w:t xml:space="preserve">CXX </w:t>
      </w:r>
      <w:r>
        <w:rPr>
          <w:rFonts w:hint="eastAsia"/>
        </w:rPr>
        <w:t>用例编号</w:t>
      </w:r>
    </w:p>
    <w:p w14:paraId="0F986242" w14:textId="2841E2BD" w:rsidR="00E67440" w:rsidRDefault="00E67440" w:rsidP="00C30293">
      <w:pPr>
        <w:pStyle w:val="2"/>
      </w:pPr>
      <w:bookmarkStart w:id="6" w:name="_Toc498836227"/>
      <w:bookmarkStart w:id="7" w:name="_Toc51749360"/>
      <w:r>
        <w:rPr>
          <w:rFonts w:hint="eastAsia"/>
        </w:rPr>
        <w:t>参考资料</w:t>
      </w:r>
      <w:bookmarkEnd w:id="6"/>
      <w:bookmarkEnd w:id="7"/>
    </w:p>
    <w:p w14:paraId="70A11683" w14:textId="6EE98FC1" w:rsidR="00C30293" w:rsidRPr="00C30293" w:rsidRDefault="00C30293" w:rsidP="00C30293">
      <w:pPr>
        <w:pStyle w:val="a9"/>
      </w:pPr>
      <w:r>
        <w:rPr>
          <w:rFonts w:hint="eastAsia"/>
        </w:rPr>
        <w:t>无</w:t>
      </w:r>
    </w:p>
    <w:p w14:paraId="63FE24CA" w14:textId="77777777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8" w:name="_Toc498836229"/>
      <w:bookmarkStart w:id="9" w:name="_Toc51749361"/>
      <w:r>
        <w:rPr>
          <w:rFonts w:hint="eastAsia"/>
        </w:rPr>
        <w:t>整体说明</w:t>
      </w:r>
      <w:bookmarkEnd w:id="8"/>
      <w:bookmarkEnd w:id="9"/>
    </w:p>
    <w:p w14:paraId="48EBBCB6" w14:textId="7550E4F4" w:rsidR="0013211B" w:rsidRDefault="0013211B" w:rsidP="0013211B">
      <w:pPr>
        <w:pStyle w:val="a9"/>
        <w:rPr>
          <w:rFonts w:ascii="Times New Roman"/>
          <w:iCs/>
        </w:rPr>
      </w:pPr>
      <w:r w:rsidRPr="00F47C71">
        <w:rPr>
          <w:rFonts w:ascii="Times New Roman" w:hint="eastAsia"/>
          <w:b/>
          <w:bCs/>
          <w:iCs/>
        </w:rPr>
        <w:t>产品总体效果：</w:t>
      </w:r>
      <w:r>
        <w:rPr>
          <w:rFonts w:ascii="Times New Roman" w:hint="eastAsia"/>
          <w:iCs/>
        </w:rPr>
        <w:t>实现基本的牙科医院管理系统。</w:t>
      </w:r>
    </w:p>
    <w:p w14:paraId="61A96D1E" w14:textId="1EF17CE1" w:rsidR="0013211B" w:rsidRDefault="0013211B" w:rsidP="0013211B">
      <w:pPr>
        <w:pStyle w:val="a9"/>
        <w:rPr>
          <w:rFonts w:ascii="Times New Roman"/>
          <w:iCs/>
        </w:rPr>
      </w:pPr>
      <w:r w:rsidRPr="00F47C71">
        <w:rPr>
          <w:rFonts w:ascii="Times New Roman" w:hint="eastAsia"/>
          <w:b/>
          <w:bCs/>
          <w:iCs/>
        </w:rPr>
        <w:t>产品功能：</w:t>
      </w:r>
      <w:r>
        <w:rPr>
          <w:rFonts w:ascii="Times New Roman" w:hint="eastAsia"/>
          <w:iCs/>
        </w:rPr>
        <w:t>具体分为面向公众、面向医生、面向患者、面向管理员四个部分，分别设计实现不同类型用户所需的各项基本功能</w:t>
      </w:r>
      <w:r w:rsidR="00E33017">
        <w:rPr>
          <w:rFonts w:ascii="Times New Roman" w:hint="eastAsia"/>
          <w:iCs/>
        </w:rPr>
        <w:t>。</w:t>
      </w:r>
    </w:p>
    <w:p w14:paraId="50F90EAE" w14:textId="2F2C842E" w:rsidR="0013211B" w:rsidRDefault="0013211B" w:rsidP="0013211B">
      <w:pPr>
        <w:pStyle w:val="a9"/>
        <w:rPr>
          <w:rFonts w:ascii="Times New Roman"/>
          <w:iCs/>
        </w:rPr>
      </w:pPr>
      <w:r w:rsidRPr="00F47C71">
        <w:rPr>
          <w:rFonts w:ascii="Times New Roman" w:hint="eastAsia"/>
          <w:b/>
          <w:bCs/>
          <w:iCs/>
        </w:rPr>
        <w:t>用户特征：</w:t>
      </w:r>
      <w:r>
        <w:rPr>
          <w:rFonts w:ascii="Times New Roman" w:hint="eastAsia"/>
          <w:iCs/>
        </w:rPr>
        <w:t>用户分为四类：公众、医生、患者、管理员，不同</w:t>
      </w:r>
      <w:r w:rsidR="00F47C71">
        <w:rPr>
          <w:rFonts w:ascii="Times New Roman" w:hint="eastAsia"/>
          <w:iCs/>
        </w:rPr>
        <w:t>身份的用户具有不同的访问权限和功能需求。</w:t>
      </w:r>
    </w:p>
    <w:p w14:paraId="59D7A4C3" w14:textId="0CC28EEB" w:rsidR="00F47C71" w:rsidRPr="00F47C71" w:rsidRDefault="00F47C71" w:rsidP="0013211B">
      <w:pPr>
        <w:pStyle w:val="a9"/>
        <w:rPr>
          <w:rFonts w:ascii="Times New Roman"/>
          <w:iCs/>
        </w:rPr>
      </w:pPr>
      <w:r>
        <w:rPr>
          <w:rFonts w:ascii="Times New Roman" w:hint="eastAsia"/>
          <w:b/>
          <w:bCs/>
          <w:iCs/>
        </w:rPr>
        <w:t>约束：</w:t>
      </w:r>
      <w:r>
        <w:rPr>
          <w:rFonts w:ascii="Times New Roman" w:hint="eastAsia"/>
          <w:iCs/>
        </w:rPr>
        <w:t>需要根据实际需求设计系统功能，并保证基本的并发功能、性能要求</w:t>
      </w:r>
      <w:r w:rsidR="00E33017">
        <w:rPr>
          <w:rFonts w:ascii="Times New Roman" w:hint="eastAsia"/>
          <w:iCs/>
        </w:rPr>
        <w:t>。</w:t>
      </w:r>
    </w:p>
    <w:p w14:paraId="60E8746F" w14:textId="77777777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10" w:name="_Toc498836230"/>
      <w:bookmarkStart w:id="11" w:name="_Toc51749362"/>
      <w:r>
        <w:rPr>
          <w:rFonts w:hint="eastAsia"/>
        </w:rPr>
        <w:lastRenderedPageBreak/>
        <w:t>具体需求</w:t>
      </w:r>
      <w:bookmarkEnd w:id="10"/>
      <w:bookmarkEnd w:id="11"/>
    </w:p>
    <w:p w14:paraId="1771C4C0" w14:textId="77777777" w:rsidR="00E67440" w:rsidRDefault="00E67440">
      <w:pPr>
        <w:pStyle w:val="2"/>
      </w:pPr>
      <w:bookmarkStart w:id="12" w:name="_Toc498836231"/>
      <w:bookmarkStart w:id="13" w:name="_Toc51749363"/>
      <w:r>
        <w:rPr>
          <w:rFonts w:hint="eastAsia"/>
        </w:rPr>
        <w:t>功能</w:t>
      </w:r>
      <w:bookmarkEnd w:id="12"/>
      <w:bookmarkEnd w:id="13"/>
    </w:p>
    <w:p w14:paraId="4290C257" w14:textId="3B537EAF" w:rsidR="00E67440" w:rsidRDefault="00413D10">
      <w:pPr>
        <w:pStyle w:val="3"/>
      </w:pPr>
      <w:r>
        <w:rPr>
          <w:rFonts w:hint="eastAsia"/>
        </w:rPr>
        <w:t>用例图</w:t>
      </w:r>
    </w:p>
    <w:p w14:paraId="467C48FE" w14:textId="64558703" w:rsidR="00E67440" w:rsidRDefault="00A54938" w:rsidP="00105796">
      <w:pPr>
        <w:pStyle w:val="InfoBlue"/>
        <w:ind w:left="0"/>
      </w:pPr>
      <w:r>
        <w:rPr>
          <w:noProof/>
        </w:rPr>
        <w:drawing>
          <wp:inline distT="0" distB="0" distL="0" distR="0" wp14:anchorId="2649CE19" wp14:editId="7744187F">
            <wp:extent cx="5271243" cy="344424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173" cy="345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90A66" w14:textId="0067A3E1" w:rsidR="00132927" w:rsidRDefault="00105796" w:rsidP="00132927">
      <w:pPr>
        <w:pStyle w:val="3"/>
      </w:pPr>
      <w:r>
        <w:rPr>
          <w:rFonts w:hint="eastAsia"/>
        </w:rPr>
        <w:t>U</w:t>
      </w:r>
      <w:r>
        <w:t xml:space="preserve">C01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105796" w14:paraId="5A62E9CE" w14:textId="77777777" w:rsidTr="007D2C45">
        <w:tc>
          <w:tcPr>
            <w:tcW w:w="2074" w:type="dxa"/>
            <w:gridSpan w:val="2"/>
          </w:tcPr>
          <w:p w14:paraId="7EA9604B" w14:textId="77777777" w:rsidR="00105796" w:rsidRDefault="00105796" w:rsidP="007D2C45">
            <w:bookmarkStart w:id="14" w:name="_Toc51749366"/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42E00F10" w14:textId="77777777" w:rsidR="00105796" w:rsidRDefault="00105796" w:rsidP="007D2C45">
            <w:r>
              <w:rPr>
                <w:rFonts w:hint="eastAsia"/>
              </w:rPr>
              <w:t>U</w:t>
            </w:r>
            <w:r>
              <w:t>C01</w:t>
            </w:r>
          </w:p>
        </w:tc>
        <w:tc>
          <w:tcPr>
            <w:tcW w:w="2074" w:type="dxa"/>
          </w:tcPr>
          <w:p w14:paraId="28AEAF5B" w14:textId="77777777" w:rsidR="00105796" w:rsidRDefault="00105796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508A0808" w14:textId="77777777" w:rsidR="00105796" w:rsidRDefault="00105796" w:rsidP="007D2C45">
            <w:r>
              <w:rPr>
                <w:rFonts w:hint="eastAsia"/>
              </w:rPr>
              <w:t>医生查看排班表</w:t>
            </w:r>
          </w:p>
        </w:tc>
      </w:tr>
      <w:tr w:rsidR="00105796" w14:paraId="35387DBA" w14:textId="77777777" w:rsidTr="007D2C45">
        <w:tc>
          <w:tcPr>
            <w:tcW w:w="1413" w:type="dxa"/>
          </w:tcPr>
          <w:p w14:paraId="1FB067F1" w14:textId="77777777" w:rsidR="00105796" w:rsidRDefault="00105796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4D9055CD" w14:textId="77777777" w:rsidR="00105796" w:rsidRDefault="00105796" w:rsidP="007D2C45">
            <w:r>
              <w:rPr>
                <w:rFonts w:hint="eastAsia"/>
              </w:rPr>
              <w:t>医生查看自己和科室的排班表</w:t>
            </w:r>
          </w:p>
        </w:tc>
      </w:tr>
      <w:tr w:rsidR="00105796" w14:paraId="0FBD885A" w14:textId="77777777" w:rsidTr="007D2C45">
        <w:tc>
          <w:tcPr>
            <w:tcW w:w="1413" w:type="dxa"/>
          </w:tcPr>
          <w:p w14:paraId="533C23C2" w14:textId="77777777" w:rsidR="00105796" w:rsidRDefault="00105796" w:rsidP="007D2C45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4534A57D" w14:textId="77777777" w:rsidR="00105796" w:rsidRDefault="00105796" w:rsidP="007D2C45">
            <w:r>
              <w:rPr>
                <w:rFonts w:hint="eastAsia"/>
              </w:rPr>
              <w:t>医生</w:t>
            </w:r>
          </w:p>
        </w:tc>
      </w:tr>
      <w:tr w:rsidR="00105796" w14:paraId="38DBA09A" w14:textId="77777777" w:rsidTr="007D2C45">
        <w:tc>
          <w:tcPr>
            <w:tcW w:w="1413" w:type="dxa"/>
          </w:tcPr>
          <w:p w14:paraId="7524934C" w14:textId="77777777" w:rsidR="00105796" w:rsidRDefault="00105796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1733CA11" w14:textId="77777777" w:rsidR="00105796" w:rsidRDefault="00105796" w:rsidP="007D2C45">
            <w:r>
              <w:rPr>
                <w:rFonts w:hint="eastAsia"/>
              </w:rPr>
              <w:t>医生需要登录个人账号</w:t>
            </w:r>
          </w:p>
        </w:tc>
      </w:tr>
      <w:tr w:rsidR="00105796" w14:paraId="6B3A7905" w14:textId="77777777" w:rsidTr="007D2C45">
        <w:tc>
          <w:tcPr>
            <w:tcW w:w="1413" w:type="dxa"/>
          </w:tcPr>
          <w:p w14:paraId="5CAD1726" w14:textId="77777777" w:rsidR="00105796" w:rsidRDefault="00105796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775DF986" w14:textId="77777777" w:rsidR="00105796" w:rsidRDefault="00105796" w:rsidP="007D2C45">
            <w:r>
              <w:rPr>
                <w:rFonts w:hint="eastAsia"/>
              </w:rPr>
              <w:t>无</w:t>
            </w:r>
          </w:p>
        </w:tc>
      </w:tr>
      <w:tr w:rsidR="00105796" w14:paraId="2818C439" w14:textId="77777777" w:rsidTr="007D2C45">
        <w:tc>
          <w:tcPr>
            <w:tcW w:w="1413" w:type="dxa"/>
          </w:tcPr>
          <w:p w14:paraId="3D41B206" w14:textId="77777777" w:rsidR="00105796" w:rsidRDefault="00105796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1C5757BD" w14:textId="77777777" w:rsidR="00105796" w:rsidRDefault="00105796" w:rsidP="00105796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医生在功能主页点击“查看个人排班表”或“查看科室排班表”</w:t>
            </w:r>
          </w:p>
          <w:p w14:paraId="5DCDB30B" w14:textId="77777777" w:rsidR="00105796" w:rsidRDefault="00105796" w:rsidP="00105796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若点击“查看个人排班表”，则系统展示医生个人排班表，否则展示医生所在科室的排班表</w:t>
            </w:r>
          </w:p>
          <w:p w14:paraId="375A8E7B" w14:textId="77777777" w:rsidR="00105796" w:rsidRDefault="00105796" w:rsidP="00105796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点击返回，则系统返回功能主页</w:t>
            </w:r>
          </w:p>
        </w:tc>
      </w:tr>
      <w:tr w:rsidR="00105796" w14:paraId="6B629994" w14:textId="77777777" w:rsidTr="007D2C45">
        <w:tc>
          <w:tcPr>
            <w:tcW w:w="1413" w:type="dxa"/>
          </w:tcPr>
          <w:p w14:paraId="592C99BE" w14:textId="77777777" w:rsidR="00105796" w:rsidRDefault="00105796" w:rsidP="007D2C45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1F130277" w14:textId="77777777" w:rsidR="00105796" w:rsidRDefault="00105796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当前排班表仍在制定中</w:t>
            </w:r>
          </w:p>
          <w:p w14:paraId="37524D0C" w14:textId="77777777" w:rsidR="00105796" w:rsidRDefault="00105796" w:rsidP="007D2C45">
            <w:r>
              <w:rPr>
                <w:rFonts w:hint="eastAsia"/>
              </w:rPr>
              <w:t>系统显示：当前排班</w:t>
            </w:r>
            <w:proofErr w:type="gramStart"/>
            <w:r>
              <w:rPr>
                <w:rFonts w:hint="eastAsia"/>
              </w:rPr>
              <w:t>表正在</w:t>
            </w:r>
            <w:proofErr w:type="gramEnd"/>
            <w:r>
              <w:rPr>
                <w:rFonts w:hint="eastAsia"/>
              </w:rPr>
              <w:t>制定中，请咨询系统管理员</w:t>
            </w:r>
          </w:p>
        </w:tc>
      </w:tr>
      <w:tr w:rsidR="00105796" w14:paraId="1F2A9043" w14:textId="77777777" w:rsidTr="007D2C45">
        <w:tc>
          <w:tcPr>
            <w:tcW w:w="1413" w:type="dxa"/>
          </w:tcPr>
          <w:p w14:paraId="40AAA2E6" w14:textId="77777777" w:rsidR="00105796" w:rsidRDefault="00105796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6D382D31" w14:textId="77777777" w:rsidR="00105796" w:rsidRDefault="00105796" w:rsidP="007D2C45">
            <w:r>
              <w:rPr>
                <w:rFonts w:hint="eastAsia"/>
              </w:rPr>
              <w:t>待定</w:t>
            </w:r>
          </w:p>
        </w:tc>
      </w:tr>
      <w:tr w:rsidR="00105796" w14:paraId="2E0F33AC" w14:textId="77777777" w:rsidTr="007D2C45">
        <w:tc>
          <w:tcPr>
            <w:tcW w:w="1413" w:type="dxa"/>
          </w:tcPr>
          <w:p w14:paraId="3EED1DB3" w14:textId="77777777" w:rsidR="00105796" w:rsidRDefault="00105796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2999412F" w14:textId="77777777" w:rsidR="00105796" w:rsidRDefault="00105796" w:rsidP="007D2C45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  <w:p w14:paraId="776663CA" w14:textId="77777777" w:rsidR="00105796" w:rsidRDefault="00105796" w:rsidP="007D2C45"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不同医生的信息</w:t>
            </w:r>
            <w:proofErr w:type="gramStart"/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版块</w:t>
            </w:r>
            <w:proofErr w:type="gramEnd"/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用不同颜色加以区分</w:t>
            </w:r>
          </w:p>
        </w:tc>
      </w:tr>
      <w:tr w:rsidR="00105796" w14:paraId="12F75267" w14:textId="77777777" w:rsidTr="007D2C45">
        <w:tc>
          <w:tcPr>
            <w:tcW w:w="1413" w:type="dxa"/>
          </w:tcPr>
          <w:p w14:paraId="183E078E" w14:textId="77777777" w:rsidR="00105796" w:rsidRDefault="00105796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1EB4A3A9" w14:textId="77777777" w:rsidR="00105796" w:rsidRDefault="00105796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系统只展示医生本人的个人排班表以及医生所在科室的排班表</w:t>
            </w:r>
          </w:p>
        </w:tc>
      </w:tr>
    </w:tbl>
    <w:bookmarkEnd w:id="14"/>
    <w:p w14:paraId="6E8893B0" w14:textId="62079469" w:rsidR="00105796" w:rsidRDefault="00105796" w:rsidP="00105796">
      <w:pPr>
        <w:pStyle w:val="3"/>
      </w:pPr>
      <w:r>
        <w:t xml:space="preserve">UC02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105796" w14:paraId="7C5C1CAC" w14:textId="77777777" w:rsidTr="007D2C45">
        <w:tc>
          <w:tcPr>
            <w:tcW w:w="2074" w:type="dxa"/>
            <w:gridSpan w:val="2"/>
          </w:tcPr>
          <w:p w14:paraId="62A9BF3E" w14:textId="77777777" w:rsidR="00105796" w:rsidRDefault="00105796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251A88F0" w14:textId="77777777" w:rsidR="00105796" w:rsidRDefault="00105796" w:rsidP="007D2C45">
            <w:r>
              <w:rPr>
                <w:rFonts w:hint="eastAsia"/>
              </w:rPr>
              <w:t>U</w:t>
            </w:r>
            <w:r>
              <w:t>C02</w:t>
            </w:r>
          </w:p>
        </w:tc>
        <w:tc>
          <w:tcPr>
            <w:tcW w:w="2074" w:type="dxa"/>
          </w:tcPr>
          <w:p w14:paraId="060429BF" w14:textId="77777777" w:rsidR="00105796" w:rsidRDefault="00105796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68C22D98" w14:textId="77777777" w:rsidR="00105796" w:rsidRDefault="00105796" w:rsidP="007D2C45">
            <w:r>
              <w:rPr>
                <w:rFonts w:hint="eastAsia"/>
              </w:rPr>
              <w:t>管理患者信息</w:t>
            </w:r>
          </w:p>
        </w:tc>
      </w:tr>
      <w:tr w:rsidR="00105796" w14:paraId="616A93A5" w14:textId="77777777" w:rsidTr="007D2C45">
        <w:tc>
          <w:tcPr>
            <w:tcW w:w="1413" w:type="dxa"/>
          </w:tcPr>
          <w:p w14:paraId="74C4E75F" w14:textId="77777777" w:rsidR="00105796" w:rsidRDefault="00105796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40ED0F23" w14:textId="77777777" w:rsidR="00105796" w:rsidRDefault="00105796" w:rsidP="007D2C45">
            <w:r>
              <w:rPr>
                <w:rFonts w:hint="eastAsia"/>
              </w:rPr>
              <w:t>医生管理当前正在就诊的患者信息</w:t>
            </w:r>
          </w:p>
        </w:tc>
      </w:tr>
      <w:tr w:rsidR="00105796" w14:paraId="0C84BB47" w14:textId="77777777" w:rsidTr="007D2C45">
        <w:tc>
          <w:tcPr>
            <w:tcW w:w="1413" w:type="dxa"/>
          </w:tcPr>
          <w:p w14:paraId="50AF0A4A" w14:textId="77777777" w:rsidR="00105796" w:rsidRDefault="00105796" w:rsidP="007D2C45">
            <w:r>
              <w:rPr>
                <w:rFonts w:hint="eastAsia"/>
              </w:rPr>
              <w:lastRenderedPageBreak/>
              <w:t>执行者：</w:t>
            </w:r>
          </w:p>
        </w:tc>
        <w:tc>
          <w:tcPr>
            <w:tcW w:w="6883" w:type="dxa"/>
            <w:gridSpan w:val="4"/>
          </w:tcPr>
          <w:p w14:paraId="662AA18E" w14:textId="77777777" w:rsidR="00105796" w:rsidRDefault="00105796" w:rsidP="007D2C45">
            <w:r>
              <w:rPr>
                <w:rFonts w:hint="eastAsia"/>
              </w:rPr>
              <w:t>医生</w:t>
            </w:r>
          </w:p>
        </w:tc>
      </w:tr>
      <w:tr w:rsidR="00105796" w14:paraId="562519CB" w14:textId="77777777" w:rsidTr="007D2C45">
        <w:tc>
          <w:tcPr>
            <w:tcW w:w="1413" w:type="dxa"/>
          </w:tcPr>
          <w:p w14:paraId="5B113B7A" w14:textId="77777777" w:rsidR="00105796" w:rsidRDefault="00105796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3F23A95D" w14:textId="77777777" w:rsidR="00105796" w:rsidRDefault="00105796" w:rsidP="007D2C45">
            <w:r>
              <w:rPr>
                <w:rFonts w:hint="eastAsia"/>
              </w:rPr>
              <w:t>医生需要登陆个人账号</w:t>
            </w:r>
          </w:p>
        </w:tc>
      </w:tr>
      <w:tr w:rsidR="00105796" w14:paraId="6A550C5B" w14:textId="77777777" w:rsidTr="007D2C45">
        <w:tc>
          <w:tcPr>
            <w:tcW w:w="1413" w:type="dxa"/>
          </w:tcPr>
          <w:p w14:paraId="685B65BF" w14:textId="77777777" w:rsidR="00105796" w:rsidRDefault="00105796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155B4AE6" w14:textId="77777777" w:rsidR="00105796" w:rsidRDefault="00105796" w:rsidP="007D2C45">
            <w:r>
              <w:rPr>
                <w:rFonts w:hint="eastAsia"/>
              </w:rPr>
              <w:t>系统记录患者信息的改动</w:t>
            </w:r>
          </w:p>
        </w:tc>
      </w:tr>
      <w:tr w:rsidR="00105796" w14:paraId="371F63D3" w14:textId="77777777" w:rsidTr="007D2C45">
        <w:tc>
          <w:tcPr>
            <w:tcW w:w="1413" w:type="dxa"/>
          </w:tcPr>
          <w:p w14:paraId="5BC7DEBE" w14:textId="77777777" w:rsidR="00105796" w:rsidRDefault="00105796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1DB8F724" w14:textId="77777777" w:rsidR="00105796" w:rsidRDefault="00105796" w:rsidP="00105796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医生在功能主页点击“当前接诊”菜单</w:t>
            </w:r>
          </w:p>
          <w:p w14:paraId="5BEDEAEE" w14:textId="77777777" w:rsidR="00105796" w:rsidRDefault="00105796" w:rsidP="00105796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系统显示当前正在就诊的患者菜单</w:t>
            </w:r>
          </w:p>
          <w:p w14:paraId="515A97E8" w14:textId="77777777" w:rsidR="00105796" w:rsidRDefault="00105796" w:rsidP="00105796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医生点击需要维护信息的患者</w:t>
            </w:r>
          </w:p>
          <w:p w14:paraId="1B828B41" w14:textId="77777777" w:rsidR="00105796" w:rsidRDefault="00105796" w:rsidP="00105796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系统显示患者的基本信息、诊疗流程、增加诊疗流程选项、删除诊疗流程选项，办理转诊选项</w:t>
            </w:r>
          </w:p>
          <w:p w14:paraId="7A250CA2" w14:textId="77777777" w:rsidR="00105796" w:rsidRDefault="00105796" w:rsidP="00105796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若选择增加诊疗流程，则系统展开选择对话框，展示可选流程项目，供医生选择，输入所选流程需要告知患者的医嘱信息，更新显示</w:t>
            </w:r>
          </w:p>
          <w:p w14:paraId="7A62A2C0" w14:textId="77777777" w:rsidR="00105796" w:rsidRDefault="00105796" w:rsidP="00105796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若选择删除诊疗流程选项，则系统删除当前诊疗流程的叶子流程，并更新显示</w:t>
            </w:r>
          </w:p>
          <w:p w14:paraId="350AA25A" w14:textId="77777777" w:rsidR="00105796" w:rsidRDefault="00105796" w:rsidP="00105796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若选择办理转诊选项，则系统展开选择对话框，展示可选科室，供医生选择</w:t>
            </w:r>
          </w:p>
          <w:p w14:paraId="7403213F" w14:textId="77777777" w:rsidR="00105796" w:rsidRDefault="00105796" w:rsidP="00105796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医生操作完毕，点击保存，返回功能主页</w:t>
            </w:r>
          </w:p>
        </w:tc>
      </w:tr>
      <w:tr w:rsidR="00105796" w14:paraId="7084DEC8" w14:textId="77777777" w:rsidTr="007D2C45">
        <w:tc>
          <w:tcPr>
            <w:tcW w:w="1413" w:type="dxa"/>
          </w:tcPr>
          <w:p w14:paraId="4A456BE5" w14:textId="77777777" w:rsidR="00105796" w:rsidRDefault="00105796" w:rsidP="007D2C45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64490CA7" w14:textId="77777777" w:rsidR="00105796" w:rsidRDefault="00105796" w:rsidP="007D2C45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当前无接诊患者</w:t>
            </w:r>
          </w:p>
          <w:p w14:paraId="6177420D" w14:textId="77777777" w:rsidR="00105796" w:rsidRDefault="00105796" w:rsidP="007D2C45">
            <w:r>
              <w:rPr>
                <w:rFonts w:hint="eastAsia"/>
              </w:rPr>
              <w:t>显示提示信息：</w:t>
            </w:r>
            <w:proofErr w:type="gramStart"/>
            <w:r>
              <w:rPr>
                <w:rFonts w:hint="eastAsia"/>
              </w:rPr>
              <w:t>无正在</w:t>
            </w:r>
            <w:proofErr w:type="gramEnd"/>
            <w:r>
              <w:rPr>
                <w:rFonts w:hint="eastAsia"/>
              </w:rPr>
              <w:t>接诊的患者</w:t>
            </w:r>
          </w:p>
          <w:p w14:paraId="372DCF54" w14:textId="77777777" w:rsidR="00105796" w:rsidRDefault="00105796" w:rsidP="007D2C45">
            <w:r>
              <w:t>5</w:t>
            </w:r>
            <w:r>
              <w:rPr>
                <w:rFonts w:hint="eastAsia"/>
              </w:rPr>
              <w:t>a.</w:t>
            </w:r>
            <w:r>
              <w:t xml:space="preserve"> </w:t>
            </w:r>
            <w:r>
              <w:rPr>
                <w:rFonts w:hint="eastAsia"/>
              </w:rPr>
              <w:t>当前流程已结束</w:t>
            </w:r>
          </w:p>
          <w:p w14:paraId="7377A4DA" w14:textId="77777777" w:rsidR="00105796" w:rsidRDefault="00105796" w:rsidP="007D2C45">
            <w:r>
              <w:rPr>
                <w:rFonts w:hint="eastAsia"/>
              </w:rPr>
              <w:t>显示提示信息：无可增加流程</w:t>
            </w:r>
          </w:p>
          <w:p w14:paraId="4FFC2925" w14:textId="77777777" w:rsidR="00105796" w:rsidRDefault="00105796" w:rsidP="007D2C45">
            <w:r>
              <w:rPr>
                <w:rFonts w:hint="eastAsia"/>
              </w:rPr>
              <w:t>5b</w:t>
            </w:r>
            <w:r>
              <w:t xml:space="preserve">. </w:t>
            </w:r>
            <w:r>
              <w:rPr>
                <w:rFonts w:hint="eastAsia"/>
              </w:rPr>
              <w:t>医生选择不输入备注</w:t>
            </w:r>
          </w:p>
          <w:p w14:paraId="17C3444A" w14:textId="77777777" w:rsidR="00105796" w:rsidRDefault="00105796" w:rsidP="007D2C45">
            <w:r>
              <w:rPr>
                <w:rFonts w:hint="eastAsia"/>
              </w:rPr>
              <w:t>直接返回</w:t>
            </w:r>
          </w:p>
          <w:p w14:paraId="391F882D" w14:textId="77777777" w:rsidR="00105796" w:rsidRDefault="00105796" w:rsidP="007D2C45">
            <w:r>
              <w:rPr>
                <w:rFonts w:hint="eastAsia"/>
              </w:rPr>
              <w:t>6a</w:t>
            </w:r>
            <w:r>
              <w:t xml:space="preserve">. </w:t>
            </w:r>
            <w:r>
              <w:rPr>
                <w:rFonts w:hint="eastAsia"/>
              </w:rPr>
              <w:t>当前流程没有任何节点</w:t>
            </w:r>
          </w:p>
          <w:p w14:paraId="09B7F028" w14:textId="77777777" w:rsidR="00105796" w:rsidRDefault="00105796" w:rsidP="007D2C45">
            <w:r>
              <w:rPr>
                <w:rFonts w:hint="eastAsia"/>
              </w:rPr>
              <w:t>显示提示信息：无可删除流程</w:t>
            </w:r>
          </w:p>
        </w:tc>
      </w:tr>
      <w:tr w:rsidR="00105796" w14:paraId="2B2E9CCB" w14:textId="77777777" w:rsidTr="007D2C45">
        <w:tc>
          <w:tcPr>
            <w:tcW w:w="1413" w:type="dxa"/>
          </w:tcPr>
          <w:p w14:paraId="34639DF6" w14:textId="77777777" w:rsidR="00105796" w:rsidRDefault="00105796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6CAFB138" w14:textId="77777777" w:rsidR="00105796" w:rsidRDefault="00105796" w:rsidP="007D2C45">
            <w:r>
              <w:rPr>
                <w:rFonts w:hint="eastAsia"/>
              </w:rPr>
              <w:t>待定</w:t>
            </w:r>
          </w:p>
        </w:tc>
      </w:tr>
      <w:tr w:rsidR="00105796" w14:paraId="5A2A1EF3" w14:textId="77777777" w:rsidTr="007D2C45">
        <w:tc>
          <w:tcPr>
            <w:tcW w:w="1413" w:type="dxa"/>
          </w:tcPr>
          <w:p w14:paraId="3641DD81" w14:textId="77777777" w:rsidR="00105796" w:rsidRDefault="00105796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17DB7BD3" w14:textId="77777777" w:rsidR="00105796" w:rsidRDefault="00105796" w:rsidP="007D2C45"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105796" w14:paraId="04B8B9F3" w14:textId="77777777" w:rsidTr="007D2C45">
        <w:tc>
          <w:tcPr>
            <w:tcW w:w="1413" w:type="dxa"/>
          </w:tcPr>
          <w:p w14:paraId="1CF22D31" w14:textId="77777777" w:rsidR="00105796" w:rsidRDefault="00105796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11BC6D45" w14:textId="77777777" w:rsidR="00105796" w:rsidRDefault="00105796" w:rsidP="007D2C45">
            <w:r>
              <w:rPr>
                <w:rFonts w:hint="eastAsia"/>
              </w:rPr>
              <w:t>5a</w:t>
            </w:r>
            <w:r>
              <w:t xml:space="preserve">. </w:t>
            </w:r>
            <w:r>
              <w:rPr>
                <w:rFonts w:hint="eastAsia"/>
              </w:rPr>
              <w:t>只能在本科室的默认诊疗流程中选择</w:t>
            </w:r>
          </w:p>
        </w:tc>
      </w:tr>
    </w:tbl>
    <w:p w14:paraId="1B37D2E3" w14:textId="6C161A97" w:rsidR="00105796" w:rsidRDefault="00105796" w:rsidP="00105796">
      <w:pPr>
        <w:pStyle w:val="3"/>
      </w:pPr>
      <w:r>
        <w:t>UC0</w:t>
      </w:r>
      <w:r w:rsidR="00676683">
        <w:t>3</w:t>
      </w:r>
      <w:r>
        <w:t xml:space="preserve">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105796" w14:paraId="0D0A0838" w14:textId="77777777" w:rsidTr="007D2C45">
        <w:tc>
          <w:tcPr>
            <w:tcW w:w="2074" w:type="dxa"/>
            <w:gridSpan w:val="2"/>
          </w:tcPr>
          <w:p w14:paraId="5CE1EF26" w14:textId="77777777" w:rsidR="00105796" w:rsidRDefault="00105796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62A06EAD" w14:textId="77777777" w:rsidR="00105796" w:rsidRDefault="00105796" w:rsidP="007D2C45">
            <w:r>
              <w:rPr>
                <w:rFonts w:hint="eastAsia"/>
              </w:rPr>
              <w:t>U</w:t>
            </w:r>
            <w:r>
              <w:t>C03</w:t>
            </w:r>
          </w:p>
        </w:tc>
        <w:tc>
          <w:tcPr>
            <w:tcW w:w="2074" w:type="dxa"/>
          </w:tcPr>
          <w:p w14:paraId="3FC2D5F0" w14:textId="77777777" w:rsidR="00105796" w:rsidRDefault="00105796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30963207" w14:textId="77777777" w:rsidR="00105796" w:rsidRDefault="00105796" w:rsidP="007D2C45">
            <w:r>
              <w:rPr>
                <w:rFonts w:hint="eastAsia"/>
              </w:rPr>
              <w:t>医生查看个人信息</w:t>
            </w:r>
          </w:p>
        </w:tc>
      </w:tr>
      <w:tr w:rsidR="00105796" w14:paraId="2573F76A" w14:textId="77777777" w:rsidTr="007D2C45">
        <w:tc>
          <w:tcPr>
            <w:tcW w:w="1413" w:type="dxa"/>
          </w:tcPr>
          <w:p w14:paraId="54E9FF5E" w14:textId="77777777" w:rsidR="00105796" w:rsidRDefault="00105796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2FF6ADBD" w14:textId="77777777" w:rsidR="00105796" w:rsidRDefault="00105796" w:rsidP="007D2C45">
            <w:r>
              <w:rPr>
                <w:rFonts w:hint="eastAsia"/>
              </w:rPr>
              <w:t>医生查看本人的账号信息</w:t>
            </w:r>
          </w:p>
        </w:tc>
      </w:tr>
      <w:tr w:rsidR="00105796" w14:paraId="5232710E" w14:textId="77777777" w:rsidTr="007D2C45">
        <w:tc>
          <w:tcPr>
            <w:tcW w:w="1413" w:type="dxa"/>
          </w:tcPr>
          <w:p w14:paraId="6CE7697C" w14:textId="77777777" w:rsidR="00105796" w:rsidRDefault="00105796" w:rsidP="007D2C45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04C69AEF" w14:textId="77777777" w:rsidR="00105796" w:rsidRDefault="00105796" w:rsidP="007D2C45">
            <w:r>
              <w:rPr>
                <w:rFonts w:hint="eastAsia"/>
              </w:rPr>
              <w:t>医生</w:t>
            </w:r>
          </w:p>
        </w:tc>
      </w:tr>
      <w:tr w:rsidR="00105796" w14:paraId="142EC4FD" w14:textId="77777777" w:rsidTr="007D2C45">
        <w:tc>
          <w:tcPr>
            <w:tcW w:w="1413" w:type="dxa"/>
          </w:tcPr>
          <w:p w14:paraId="742802B2" w14:textId="77777777" w:rsidR="00105796" w:rsidRDefault="00105796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3DFC53FC" w14:textId="77777777" w:rsidR="00105796" w:rsidRDefault="00105796" w:rsidP="007D2C45">
            <w:r>
              <w:rPr>
                <w:rFonts w:hint="eastAsia"/>
              </w:rPr>
              <w:t>医生需要登录个人账号</w:t>
            </w:r>
          </w:p>
        </w:tc>
      </w:tr>
      <w:tr w:rsidR="00105796" w14:paraId="607FEB27" w14:textId="77777777" w:rsidTr="007D2C45">
        <w:tc>
          <w:tcPr>
            <w:tcW w:w="1413" w:type="dxa"/>
          </w:tcPr>
          <w:p w14:paraId="6147DA9A" w14:textId="77777777" w:rsidR="00105796" w:rsidRDefault="00105796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1C9A24BB" w14:textId="77777777" w:rsidR="00105796" w:rsidRDefault="00105796" w:rsidP="007D2C45">
            <w:r>
              <w:rPr>
                <w:rFonts w:hint="eastAsia"/>
              </w:rPr>
              <w:t>无</w:t>
            </w:r>
          </w:p>
        </w:tc>
      </w:tr>
      <w:tr w:rsidR="00105796" w14:paraId="1B79FD12" w14:textId="77777777" w:rsidTr="007D2C45">
        <w:tc>
          <w:tcPr>
            <w:tcW w:w="1413" w:type="dxa"/>
          </w:tcPr>
          <w:p w14:paraId="266D337A" w14:textId="77777777" w:rsidR="00105796" w:rsidRDefault="00105796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465C8FE9" w14:textId="77777777" w:rsidR="00105796" w:rsidRDefault="00105796" w:rsidP="00105796">
            <w:pPr>
              <w:pStyle w:val="af2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医生在功能主页点击个人信息</w:t>
            </w:r>
          </w:p>
          <w:p w14:paraId="6809A726" w14:textId="77777777" w:rsidR="00105796" w:rsidRDefault="00105796" w:rsidP="00105796">
            <w:pPr>
              <w:pStyle w:val="af2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系统显示个人信息</w:t>
            </w:r>
          </w:p>
          <w:p w14:paraId="555E3DE9" w14:textId="77777777" w:rsidR="00105796" w:rsidRDefault="00105796" w:rsidP="00105796">
            <w:pPr>
              <w:pStyle w:val="af2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医生查看完毕，点击返回，系统返回功能主页</w:t>
            </w:r>
          </w:p>
        </w:tc>
      </w:tr>
      <w:tr w:rsidR="00105796" w14:paraId="0D9B11B0" w14:textId="77777777" w:rsidTr="007D2C45">
        <w:tc>
          <w:tcPr>
            <w:tcW w:w="1413" w:type="dxa"/>
          </w:tcPr>
          <w:p w14:paraId="31EE64D2" w14:textId="77777777" w:rsidR="00105796" w:rsidRDefault="00105796" w:rsidP="007D2C45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219E987E" w14:textId="77777777" w:rsidR="00105796" w:rsidRDefault="00105796" w:rsidP="007D2C45">
            <w:r>
              <w:rPr>
                <w:rFonts w:hint="eastAsia"/>
              </w:rPr>
              <w:t>2</w:t>
            </w:r>
            <w:r>
              <w:t xml:space="preserve">a. </w:t>
            </w:r>
            <w:r>
              <w:rPr>
                <w:rFonts w:hint="eastAsia"/>
              </w:rPr>
              <w:t>信息正在维护</w:t>
            </w:r>
          </w:p>
          <w:p w14:paraId="5C4CE932" w14:textId="77777777" w:rsidR="00105796" w:rsidRDefault="00105796" w:rsidP="007D2C45">
            <w:r>
              <w:rPr>
                <w:rFonts w:hint="eastAsia"/>
              </w:rPr>
              <w:t>显示提示信息：信息正在维护，请咨询系统管理员</w:t>
            </w:r>
          </w:p>
        </w:tc>
      </w:tr>
      <w:tr w:rsidR="00105796" w14:paraId="51F66C95" w14:textId="77777777" w:rsidTr="007D2C45">
        <w:tc>
          <w:tcPr>
            <w:tcW w:w="1413" w:type="dxa"/>
          </w:tcPr>
          <w:p w14:paraId="11023D58" w14:textId="77777777" w:rsidR="00105796" w:rsidRDefault="00105796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1DF8197C" w14:textId="77777777" w:rsidR="00105796" w:rsidRDefault="00105796" w:rsidP="007D2C45">
            <w:r>
              <w:rPr>
                <w:rFonts w:hint="eastAsia"/>
              </w:rPr>
              <w:t>待定</w:t>
            </w:r>
          </w:p>
        </w:tc>
      </w:tr>
      <w:tr w:rsidR="00105796" w14:paraId="5D6AB81F" w14:textId="77777777" w:rsidTr="007D2C45">
        <w:tc>
          <w:tcPr>
            <w:tcW w:w="1413" w:type="dxa"/>
          </w:tcPr>
          <w:p w14:paraId="75B0755B" w14:textId="77777777" w:rsidR="00105796" w:rsidRDefault="00105796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0D930D1D" w14:textId="77777777" w:rsidR="00105796" w:rsidRDefault="00105796" w:rsidP="007D2C45">
            <w:r>
              <w:rPr>
                <w:rFonts w:hint="eastAsia"/>
              </w:rPr>
              <w:t>响应时间不超过1秒</w:t>
            </w:r>
          </w:p>
        </w:tc>
      </w:tr>
      <w:tr w:rsidR="00105796" w14:paraId="4F92A7AE" w14:textId="77777777" w:rsidTr="007D2C45">
        <w:tc>
          <w:tcPr>
            <w:tcW w:w="1413" w:type="dxa"/>
          </w:tcPr>
          <w:p w14:paraId="62266C01" w14:textId="77777777" w:rsidR="00105796" w:rsidRDefault="00105796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770A4E08" w14:textId="77777777" w:rsidR="00105796" w:rsidRDefault="00105796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只读，不可编辑</w:t>
            </w:r>
          </w:p>
          <w:p w14:paraId="616089C8" w14:textId="77777777" w:rsidR="00105796" w:rsidRDefault="00105796" w:rsidP="007D2C45">
            <w:r>
              <w:rPr>
                <w:rFonts w:hint="eastAsia"/>
              </w:rPr>
              <w:t>2b</w:t>
            </w:r>
            <w:r>
              <w:t xml:space="preserve">. </w:t>
            </w:r>
            <w:r>
              <w:rPr>
                <w:rFonts w:hint="eastAsia"/>
              </w:rPr>
              <w:t>包含个人排班表及所在科室科室排班表，个人排班表在所在科室排班表完成后自动生成并实时保持同步</w:t>
            </w:r>
          </w:p>
        </w:tc>
      </w:tr>
    </w:tbl>
    <w:p w14:paraId="47A21CAE" w14:textId="521A5EBC" w:rsidR="00105796" w:rsidRDefault="00105796" w:rsidP="00105796">
      <w:pPr>
        <w:pStyle w:val="3"/>
      </w:pPr>
      <w:r>
        <w:lastRenderedPageBreak/>
        <w:t>UC0</w:t>
      </w:r>
      <w:r w:rsidR="00676683">
        <w:t>4</w:t>
      </w:r>
      <w:r>
        <w:t xml:space="preserve">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105796" w14:paraId="6C1643A1" w14:textId="77777777" w:rsidTr="007D2C45">
        <w:tc>
          <w:tcPr>
            <w:tcW w:w="2074" w:type="dxa"/>
            <w:gridSpan w:val="2"/>
          </w:tcPr>
          <w:p w14:paraId="24571778" w14:textId="77777777" w:rsidR="00105796" w:rsidRDefault="00105796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3C2C0C2B" w14:textId="77777777" w:rsidR="00105796" w:rsidRDefault="00105796" w:rsidP="007D2C45">
            <w:r>
              <w:rPr>
                <w:rFonts w:hint="eastAsia"/>
              </w:rPr>
              <w:t>U</w:t>
            </w:r>
            <w:r>
              <w:t>C04</w:t>
            </w:r>
          </w:p>
        </w:tc>
        <w:tc>
          <w:tcPr>
            <w:tcW w:w="2074" w:type="dxa"/>
          </w:tcPr>
          <w:p w14:paraId="00DBA298" w14:textId="77777777" w:rsidR="00105796" w:rsidRDefault="00105796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04F953F3" w14:textId="77777777" w:rsidR="00105796" w:rsidRDefault="00105796" w:rsidP="007D2C45">
            <w:r>
              <w:rPr>
                <w:rFonts w:hint="eastAsia"/>
              </w:rPr>
              <w:t>挂号</w:t>
            </w:r>
          </w:p>
        </w:tc>
      </w:tr>
      <w:tr w:rsidR="00105796" w14:paraId="764585C1" w14:textId="77777777" w:rsidTr="007D2C45">
        <w:tc>
          <w:tcPr>
            <w:tcW w:w="1413" w:type="dxa"/>
          </w:tcPr>
          <w:p w14:paraId="2D2D5F39" w14:textId="77777777" w:rsidR="00105796" w:rsidRDefault="00105796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40AADF4E" w14:textId="77777777" w:rsidR="00105796" w:rsidRDefault="00105796" w:rsidP="007D2C45">
            <w:r>
              <w:rPr>
                <w:rFonts w:hint="eastAsia"/>
              </w:rPr>
              <w:t>患者进行挂号</w:t>
            </w:r>
          </w:p>
        </w:tc>
      </w:tr>
      <w:tr w:rsidR="00105796" w14:paraId="2D6B0147" w14:textId="77777777" w:rsidTr="007D2C45">
        <w:tc>
          <w:tcPr>
            <w:tcW w:w="1413" w:type="dxa"/>
          </w:tcPr>
          <w:p w14:paraId="642935D2" w14:textId="77777777" w:rsidR="00105796" w:rsidRDefault="00105796" w:rsidP="007D2C45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1C02AB1C" w14:textId="77777777" w:rsidR="00105796" w:rsidRDefault="00105796" w:rsidP="007D2C45">
            <w:r>
              <w:rPr>
                <w:rFonts w:hint="eastAsia"/>
              </w:rPr>
              <w:t>患者</w:t>
            </w:r>
          </w:p>
        </w:tc>
      </w:tr>
      <w:tr w:rsidR="00105796" w14:paraId="5D4DE9B7" w14:textId="77777777" w:rsidTr="007D2C45">
        <w:tc>
          <w:tcPr>
            <w:tcW w:w="1413" w:type="dxa"/>
          </w:tcPr>
          <w:p w14:paraId="7D1CCBCB" w14:textId="77777777" w:rsidR="00105796" w:rsidRDefault="00105796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54C32421" w14:textId="77777777" w:rsidR="00105796" w:rsidRDefault="00105796" w:rsidP="007D2C45">
            <w:r>
              <w:rPr>
                <w:rFonts w:hint="eastAsia"/>
              </w:rPr>
              <w:t>患者登录个人账号且不在系统黑名单内</w:t>
            </w:r>
          </w:p>
        </w:tc>
      </w:tr>
      <w:tr w:rsidR="00105796" w14:paraId="1EA59582" w14:textId="77777777" w:rsidTr="007D2C45">
        <w:tc>
          <w:tcPr>
            <w:tcW w:w="1413" w:type="dxa"/>
          </w:tcPr>
          <w:p w14:paraId="110C089F" w14:textId="77777777" w:rsidR="00105796" w:rsidRDefault="00105796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15B367E6" w14:textId="77777777" w:rsidR="00105796" w:rsidRDefault="00105796" w:rsidP="007D2C45">
            <w:r>
              <w:rPr>
                <w:rFonts w:hint="eastAsia"/>
              </w:rPr>
              <w:t>系统数据库保存挂号信息</w:t>
            </w:r>
          </w:p>
        </w:tc>
      </w:tr>
      <w:tr w:rsidR="00105796" w14:paraId="3564399A" w14:textId="77777777" w:rsidTr="007D2C45">
        <w:tc>
          <w:tcPr>
            <w:tcW w:w="1413" w:type="dxa"/>
          </w:tcPr>
          <w:p w14:paraId="5165637C" w14:textId="77777777" w:rsidR="00105796" w:rsidRDefault="00105796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39A65BEC" w14:textId="77777777" w:rsidR="00105796" w:rsidRDefault="00105796" w:rsidP="00105796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患者在功能主页点击“预约挂号”</w:t>
            </w:r>
          </w:p>
          <w:p w14:paraId="316D55BF" w14:textId="206CFF43" w:rsidR="00D94D50" w:rsidRDefault="00D94D50" w:rsidP="00105796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显示挂号选项</w:t>
            </w:r>
            <w:r w:rsidR="004342A4">
              <w:rPr>
                <w:rFonts w:hint="eastAsia"/>
              </w:rPr>
              <w:t>和历史挂号信息</w:t>
            </w:r>
          </w:p>
          <w:p w14:paraId="682F52B0" w14:textId="7507B578" w:rsidR="00D94D50" w:rsidRDefault="00D94D50" w:rsidP="00105796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患者根据需要选择合适的选项</w:t>
            </w:r>
            <w:r w:rsidR="004342A4">
              <w:rPr>
                <w:rFonts w:hint="eastAsia"/>
              </w:rPr>
              <w:t>，点击“我要挂号”</w:t>
            </w:r>
          </w:p>
          <w:p w14:paraId="1B7B1FA6" w14:textId="4CD5DEB4" w:rsidR="00105796" w:rsidRDefault="00105796" w:rsidP="00105796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挂号成功，则提示成功，否则显示提示信息</w:t>
            </w:r>
            <w:r w:rsidR="00D94D50">
              <w:rPr>
                <w:rFonts w:hint="eastAsia"/>
              </w:rPr>
              <w:t>。</w:t>
            </w:r>
          </w:p>
          <w:p w14:paraId="5D79E610" w14:textId="77777777" w:rsidR="00105796" w:rsidRDefault="00105796" w:rsidP="00105796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患者选择取消已经挂号成功的诊号，则删除所选诊号，更新列表</w:t>
            </w:r>
          </w:p>
          <w:p w14:paraId="287BEDF3" w14:textId="77777777" w:rsidR="00105796" w:rsidRDefault="00105796" w:rsidP="00105796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患者操作完毕，返回功能主页</w:t>
            </w:r>
          </w:p>
        </w:tc>
      </w:tr>
      <w:tr w:rsidR="00105796" w14:paraId="16272820" w14:textId="77777777" w:rsidTr="007D2C45">
        <w:tc>
          <w:tcPr>
            <w:tcW w:w="1413" w:type="dxa"/>
          </w:tcPr>
          <w:p w14:paraId="610296DE" w14:textId="77777777" w:rsidR="00105796" w:rsidRDefault="00105796" w:rsidP="007D2C45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4FCF4786" w14:textId="7F760CA1" w:rsidR="004342A4" w:rsidRDefault="004342A4" w:rsidP="004342A4"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无历史挂号信息</w:t>
            </w:r>
          </w:p>
          <w:p w14:paraId="5425F906" w14:textId="075509CC" w:rsidR="004342A4" w:rsidRPr="004342A4" w:rsidRDefault="004342A4" w:rsidP="007D2C45">
            <w:r>
              <w:rPr>
                <w:rFonts w:hint="eastAsia"/>
              </w:rPr>
              <w:t>系统列表栏显示为空</w:t>
            </w:r>
          </w:p>
          <w:p w14:paraId="3B62BF41" w14:textId="6098774F" w:rsidR="00105796" w:rsidRDefault="004342A4" w:rsidP="007D2C45">
            <w:r>
              <w:t>3</w:t>
            </w:r>
            <w:r w:rsidR="00105796">
              <w:rPr>
                <w:rFonts w:hint="eastAsia"/>
              </w:rPr>
              <w:t>a</w:t>
            </w:r>
            <w:r w:rsidR="00105796">
              <w:t xml:space="preserve">. </w:t>
            </w:r>
            <w:r w:rsidR="00105796">
              <w:rPr>
                <w:rFonts w:hint="eastAsia"/>
              </w:rPr>
              <w:t>系统超过流量限制</w:t>
            </w:r>
          </w:p>
          <w:p w14:paraId="564FFD13" w14:textId="77777777" w:rsidR="00105796" w:rsidRDefault="00105796" w:rsidP="007D2C45">
            <w:r>
              <w:rPr>
                <w:rFonts w:hint="eastAsia"/>
              </w:rPr>
              <w:t>显示提示信息：系统繁忙，请稍后再试</w:t>
            </w:r>
          </w:p>
          <w:p w14:paraId="5272B6F6" w14:textId="1AC1ABE3" w:rsidR="00105796" w:rsidRDefault="004342A4" w:rsidP="007D2C45">
            <w:r>
              <w:t>3</w:t>
            </w:r>
            <w:r>
              <w:rPr>
                <w:rFonts w:hint="eastAsia"/>
              </w:rPr>
              <w:t>b</w:t>
            </w:r>
            <w:r w:rsidR="00105796">
              <w:t xml:space="preserve">. </w:t>
            </w:r>
            <w:r w:rsidR="00105796">
              <w:rPr>
                <w:rFonts w:hint="eastAsia"/>
              </w:rPr>
              <w:t>当前用户在系统黑名单内</w:t>
            </w:r>
          </w:p>
          <w:p w14:paraId="15E1E552" w14:textId="2D788E5F" w:rsidR="00105796" w:rsidRDefault="00105796" w:rsidP="007D2C45">
            <w:r>
              <w:rPr>
                <w:rFonts w:hint="eastAsia"/>
              </w:rPr>
              <w:t>显示提示信息与剩余禁用时间</w:t>
            </w:r>
            <w:r w:rsidR="004342A4">
              <w:rPr>
                <w:rFonts w:hint="eastAsia"/>
              </w:rPr>
              <w:t>，禁用挂号按钮</w:t>
            </w:r>
          </w:p>
        </w:tc>
      </w:tr>
      <w:tr w:rsidR="00105796" w14:paraId="24B09261" w14:textId="77777777" w:rsidTr="007D2C45">
        <w:tc>
          <w:tcPr>
            <w:tcW w:w="1413" w:type="dxa"/>
          </w:tcPr>
          <w:p w14:paraId="773B02FA" w14:textId="77777777" w:rsidR="00105796" w:rsidRDefault="00105796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2DEE293B" w14:textId="77777777" w:rsidR="00105796" w:rsidRDefault="00105796" w:rsidP="007D2C45">
            <w:r>
              <w:rPr>
                <w:rFonts w:hint="eastAsia"/>
              </w:rPr>
              <w:t>待定</w:t>
            </w:r>
          </w:p>
        </w:tc>
      </w:tr>
      <w:tr w:rsidR="00105796" w14:paraId="7B38906C" w14:textId="77777777" w:rsidTr="007D2C45">
        <w:tc>
          <w:tcPr>
            <w:tcW w:w="1413" w:type="dxa"/>
          </w:tcPr>
          <w:p w14:paraId="24EC53D4" w14:textId="77777777" w:rsidR="00105796" w:rsidRDefault="00105796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1958B586" w14:textId="77777777" w:rsidR="00105796" w:rsidRDefault="00105796" w:rsidP="007D2C45"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105796" w:rsidRPr="00663F51" w14:paraId="62E36509" w14:textId="77777777" w:rsidTr="007D2C45">
        <w:tc>
          <w:tcPr>
            <w:tcW w:w="1413" w:type="dxa"/>
          </w:tcPr>
          <w:p w14:paraId="440968A9" w14:textId="77777777" w:rsidR="00105796" w:rsidRDefault="00105796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3800E4C0" w14:textId="77777777" w:rsidR="00105796" w:rsidRDefault="00105796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挂号时间为每日上午、下午，具体时间由系统管理员设置</w:t>
            </w:r>
          </w:p>
          <w:p w14:paraId="15546CEC" w14:textId="77777777" w:rsidR="00105796" w:rsidRDefault="00105796" w:rsidP="007D2C45">
            <w:r>
              <w:rPr>
                <w:rFonts w:hint="eastAsia"/>
              </w:rPr>
              <w:t>2b</w:t>
            </w:r>
            <w:r>
              <w:t xml:space="preserve">. </w:t>
            </w:r>
            <w:r>
              <w:rPr>
                <w:rFonts w:hint="eastAsia"/>
              </w:rPr>
              <w:t>患者最多一次选择一个诊号</w:t>
            </w:r>
          </w:p>
        </w:tc>
      </w:tr>
    </w:tbl>
    <w:p w14:paraId="31332214" w14:textId="2102605D" w:rsidR="00105796" w:rsidRDefault="00105796" w:rsidP="00105796">
      <w:pPr>
        <w:pStyle w:val="3"/>
      </w:pPr>
      <w:r>
        <w:t>UC0</w:t>
      </w:r>
      <w:r w:rsidR="00676683">
        <w:t>5</w:t>
      </w:r>
      <w:r>
        <w:t xml:space="preserve">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105796" w14:paraId="46E0BF95" w14:textId="77777777" w:rsidTr="007D2C45">
        <w:tc>
          <w:tcPr>
            <w:tcW w:w="2074" w:type="dxa"/>
            <w:gridSpan w:val="2"/>
          </w:tcPr>
          <w:p w14:paraId="18240AF0" w14:textId="77777777" w:rsidR="00105796" w:rsidRDefault="00105796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39C44E63" w14:textId="77777777" w:rsidR="00105796" w:rsidRDefault="00105796" w:rsidP="007D2C45">
            <w:r>
              <w:rPr>
                <w:rFonts w:hint="eastAsia"/>
              </w:rPr>
              <w:t>U</w:t>
            </w:r>
            <w:r>
              <w:t>C05</w:t>
            </w:r>
          </w:p>
        </w:tc>
        <w:tc>
          <w:tcPr>
            <w:tcW w:w="2074" w:type="dxa"/>
          </w:tcPr>
          <w:p w14:paraId="3B000475" w14:textId="77777777" w:rsidR="00105796" w:rsidRDefault="00105796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0AB7C3D7" w14:textId="77777777" w:rsidR="00105796" w:rsidRDefault="00105796" w:rsidP="007D2C45">
            <w:r>
              <w:rPr>
                <w:rFonts w:hint="eastAsia"/>
              </w:rPr>
              <w:t>患者查看就诊记录</w:t>
            </w:r>
          </w:p>
        </w:tc>
      </w:tr>
      <w:tr w:rsidR="00105796" w14:paraId="2977E867" w14:textId="77777777" w:rsidTr="007D2C45">
        <w:tc>
          <w:tcPr>
            <w:tcW w:w="1413" w:type="dxa"/>
          </w:tcPr>
          <w:p w14:paraId="3722A4FA" w14:textId="77777777" w:rsidR="00105796" w:rsidRDefault="00105796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471FC93C" w14:textId="77777777" w:rsidR="00105796" w:rsidRDefault="00105796" w:rsidP="007D2C45">
            <w:r>
              <w:rPr>
                <w:rFonts w:hint="eastAsia"/>
              </w:rPr>
              <w:t>患者查看当前以及历史就诊记录，以及所包含的医嘱信息</w:t>
            </w:r>
          </w:p>
        </w:tc>
      </w:tr>
      <w:tr w:rsidR="00105796" w14:paraId="4E0A12C4" w14:textId="77777777" w:rsidTr="007D2C45">
        <w:tc>
          <w:tcPr>
            <w:tcW w:w="1413" w:type="dxa"/>
          </w:tcPr>
          <w:p w14:paraId="781B7694" w14:textId="77777777" w:rsidR="00105796" w:rsidRDefault="00105796" w:rsidP="007D2C45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50A110B0" w14:textId="77777777" w:rsidR="00105796" w:rsidRDefault="00105796" w:rsidP="007D2C45">
            <w:r>
              <w:rPr>
                <w:rFonts w:hint="eastAsia"/>
              </w:rPr>
              <w:t>患者</w:t>
            </w:r>
          </w:p>
        </w:tc>
      </w:tr>
      <w:tr w:rsidR="00105796" w14:paraId="22CD7CE5" w14:textId="77777777" w:rsidTr="007D2C45">
        <w:tc>
          <w:tcPr>
            <w:tcW w:w="1413" w:type="dxa"/>
          </w:tcPr>
          <w:p w14:paraId="737ED971" w14:textId="77777777" w:rsidR="00105796" w:rsidRDefault="00105796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6468C7FF" w14:textId="77777777" w:rsidR="00105796" w:rsidRDefault="00105796" w:rsidP="007D2C45">
            <w:r>
              <w:rPr>
                <w:rFonts w:hint="eastAsia"/>
              </w:rPr>
              <w:t>患者登录个人账号</w:t>
            </w:r>
          </w:p>
        </w:tc>
      </w:tr>
      <w:tr w:rsidR="00105796" w14:paraId="50290F6B" w14:textId="77777777" w:rsidTr="007D2C45">
        <w:tc>
          <w:tcPr>
            <w:tcW w:w="1413" w:type="dxa"/>
          </w:tcPr>
          <w:p w14:paraId="403D2F50" w14:textId="77777777" w:rsidR="00105796" w:rsidRDefault="00105796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064CECE7" w14:textId="77777777" w:rsidR="00105796" w:rsidRDefault="00105796" w:rsidP="007D2C45">
            <w:r>
              <w:rPr>
                <w:rFonts w:hint="eastAsia"/>
              </w:rPr>
              <w:t>无</w:t>
            </w:r>
          </w:p>
        </w:tc>
      </w:tr>
      <w:tr w:rsidR="00105796" w14:paraId="4760AB47" w14:textId="77777777" w:rsidTr="007D2C45">
        <w:tc>
          <w:tcPr>
            <w:tcW w:w="1413" w:type="dxa"/>
          </w:tcPr>
          <w:p w14:paraId="524149DF" w14:textId="77777777" w:rsidR="00105796" w:rsidRDefault="00105796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2DBBCD39" w14:textId="77777777" w:rsidR="00105796" w:rsidRDefault="00105796" w:rsidP="00105796">
            <w:pPr>
              <w:pStyle w:val="af2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患者在功能主页点击“就诊记录”</w:t>
            </w:r>
          </w:p>
          <w:p w14:paraId="18BCDC0D" w14:textId="77777777" w:rsidR="00105796" w:rsidRDefault="00105796" w:rsidP="00105796">
            <w:pPr>
              <w:pStyle w:val="af2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列表显示各项就诊记录的概括性信息，应包含当前正在就诊的流程以及以往的历史记录</w:t>
            </w:r>
          </w:p>
          <w:p w14:paraId="2052981F" w14:textId="77777777" w:rsidR="00105796" w:rsidRDefault="00105796" w:rsidP="00105796">
            <w:pPr>
              <w:pStyle w:val="af2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患者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一就诊项，系统显示该项具体信息，包含各个流程节点的详情、医嘱信息、待缴费情况</w:t>
            </w:r>
          </w:p>
          <w:p w14:paraId="1BA295FC" w14:textId="77777777" w:rsidR="00105796" w:rsidRDefault="00105796" w:rsidP="00105796">
            <w:pPr>
              <w:pStyle w:val="af2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患者查看完毕，返回功能主页</w:t>
            </w:r>
          </w:p>
        </w:tc>
      </w:tr>
      <w:tr w:rsidR="00105796" w14:paraId="7E930B80" w14:textId="77777777" w:rsidTr="007D2C45">
        <w:tc>
          <w:tcPr>
            <w:tcW w:w="1413" w:type="dxa"/>
          </w:tcPr>
          <w:p w14:paraId="6297AE9D" w14:textId="77777777" w:rsidR="00105796" w:rsidRDefault="00105796" w:rsidP="007D2C45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7012A57C" w14:textId="77777777" w:rsidR="00105796" w:rsidRDefault="00105796" w:rsidP="007D2C45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患者无任何就诊记录</w:t>
            </w:r>
          </w:p>
          <w:p w14:paraId="166367D5" w14:textId="77777777" w:rsidR="00105796" w:rsidRDefault="00105796" w:rsidP="007D2C45">
            <w:r>
              <w:rPr>
                <w:rFonts w:hint="eastAsia"/>
              </w:rPr>
              <w:t>显示提示信息：无任何就诊记录</w:t>
            </w:r>
          </w:p>
        </w:tc>
      </w:tr>
      <w:tr w:rsidR="00105796" w14:paraId="5ACF6956" w14:textId="77777777" w:rsidTr="007D2C45">
        <w:tc>
          <w:tcPr>
            <w:tcW w:w="1413" w:type="dxa"/>
          </w:tcPr>
          <w:p w14:paraId="6A2D2562" w14:textId="77777777" w:rsidR="00105796" w:rsidRDefault="00105796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6100126A" w14:textId="77777777" w:rsidR="00105796" w:rsidRDefault="00105796" w:rsidP="007D2C45">
            <w:r>
              <w:rPr>
                <w:rFonts w:hint="eastAsia"/>
              </w:rPr>
              <w:t>待定</w:t>
            </w:r>
          </w:p>
        </w:tc>
      </w:tr>
      <w:tr w:rsidR="00105796" w14:paraId="36C07208" w14:textId="77777777" w:rsidTr="007D2C45">
        <w:tc>
          <w:tcPr>
            <w:tcW w:w="1413" w:type="dxa"/>
          </w:tcPr>
          <w:p w14:paraId="6208F99B" w14:textId="77777777" w:rsidR="00105796" w:rsidRDefault="00105796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0D5CA8B2" w14:textId="77777777" w:rsidR="00105796" w:rsidRPr="00E524A7" w:rsidRDefault="00105796" w:rsidP="007D2C45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105796" w14:paraId="7250BF11" w14:textId="77777777" w:rsidTr="007D2C45">
        <w:tc>
          <w:tcPr>
            <w:tcW w:w="1413" w:type="dxa"/>
          </w:tcPr>
          <w:p w14:paraId="0FE36DAF" w14:textId="77777777" w:rsidR="00105796" w:rsidRDefault="00105796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22F37EB6" w14:textId="77777777" w:rsidR="00105796" w:rsidRDefault="00105796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概括性信息包括：就诊时间、项目、科室</w:t>
            </w:r>
          </w:p>
        </w:tc>
      </w:tr>
    </w:tbl>
    <w:p w14:paraId="11AF39C7" w14:textId="33B09324" w:rsidR="00105796" w:rsidRDefault="00105796" w:rsidP="00105796">
      <w:pPr>
        <w:pStyle w:val="3"/>
      </w:pPr>
      <w:r>
        <w:t>UC0</w:t>
      </w:r>
      <w:r w:rsidR="00676683">
        <w:t>6</w:t>
      </w:r>
      <w:r>
        <w:t xml:space="preserve">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105796" w14:paraId="694DD876" w14:textId="77777777" w:rsidTr="007D2C45">
        <w:tc>
          <w:tcPr>
            <w:tcW w:w="2074" w:type="dxa"/>
            <w:gridSpan w:val="2"/>
          </w:tcPr>
          <w:p w14:paraId="7791B73D" w14:textId="77777777" w:rsidR="00105796" w:rsidRDefault="00105796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2C2F98C5" w14:textId="77777777" w:rsidR="00105796" w:rsidRDefault="00105796" w:rsidP="007D2C45">
            <w:r>
              <w:rPr>
                <w:rFonts w:hint="eastAsia"/>
              </w:rPr>
              <w:t>U</w:t>
            </w:r>
            <w:r>
              <w:t>C06</w:t>
            </w:r>
          </w:p>
        </w:tc>
        <w:tc>
          <w:tcPr>
            <w:tcW w:w="2074" w:type="dxa"/>
          </w:tcPr>
          <w:p w14:paraId="39048FEA" w14:textId="77777777" w:rsidR="00105796" w:rsidRDefault="00105796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7F11CF62" w14:textId="77777777" w:rsidR="00105796" w:rsidRDefault="00105796" w:rsidP="007D2C45">
            <w:r>
              <w:rPr>
                <w:rFonts w:hint="eastAsia"/>
              </w:rPr>
              <w:t>缴费</w:t>
            </w:r>
          </w:p>
        </w:tc>
      </w:tr>
      <w:tr w:rsidR="00105796" w14:paraId="7CD0C787" w14:textId="77777777" w:rsidTr="007D2C45">
        <w:tc>
          <w:tcPr>
            <w:tcW w:w="1413" w:type="dxa"/>
          </w:tcPr>
          <w:p w14:paraId="6A761C6D" w14:textId="77777777" w:rsidR="00105796" w:rsidRDefault="00105796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502D8193" w14:textId="77777777" w:rsidR="00105796" w:rsidRDefault="00105796" w:rsidP="007D2C45">
            <w:r>
              <w:rPr>
                <w:rFonts w:hint="eastAsia"/>
              </w:rPr>
              <w:t>患者对当前需要缴费的就诊流程进行缴费</w:t>
            </w:r>
          </w:p>
        </w:tc>
      </w:tr>
      <w:tr w:rsidR="00105796" w14:paraId="28F7FBC6" w14:textId="77777777" w:rsidTr="007D2C45">
        <w:tc>
          <w:tcPr>
            <w:tcW w:w="1413" w:type="dxa"/>
          </w:tcPr>
          <w:p w14:paraId="70839228" w14:textId="77777777" w:rsidR="00105796" w:rsidRDefault="00105796" w:rsidP="007D2C45">
            <w:r>
              <w:rPr>
                <w:rFonts w:hint="eastAsia"/>
              </w:rPr>
              <w:lastRenderedPageBreak/>
              <w:t>执行者：</w:t>
            </w:r>
          </w:p>
        </w:tc>
        <w:tc>
          <w:tcPr>
            <w:tcW w:w="6883" w:type="dxa"/>
            <w:gridSpan w:val="4"/>
          </w:tcPr>
          <w:p w14:paraId="028AFC26" w14:textId="77777777" w:rsidR="00105796" w:rsidRDefault="00105796" w:rsidP="007D2C45">
            <w:r>
              <w:rPr>
                <w:rFonts w:hint="eastAsia"/>
              </w:rPr>
              <w:t>患者</w:t>
            </w:r>
          </w:p>
        </w:tc>
      </w:tr>
      <w:tr w:rsidR="00105796" w14:paraId="670B86B0" w14:textId="77777777" w:rsidTr="007D2C45">
        <w:tc>
          <w:tcPr>
            <w:tcW w:w="1413" w:type="dxa"/>
          </w:tcPr>
          <w:p w14:paraId="4C8296B9" w14:textId="77777777" w:rsidR="00105796" w:rsidRDefault="00105796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48DD261A" w14:textId="77777777" w:rsidR="00105796" w:rsidRDefault="00105796" w:rsidP="007D2C45">
            <w:r>
              <w:rPr>
                <w:rFonts w:hint="eastAsia"/>
              </w:rPr>
              <w:t>患者登录个人账号</w:t>
            </w:r>
          </w:p>
        </w:tc>
      </w:tr>
      <w:tr w:rsidR="00105796" w14:paraId="1CB7742F" w14:textId="77777777" w:rsidTr="007D2C45">
        <w:tc>
          <w:tcPr>
            <w:tcW w:w="1413" w:type="dxa"/>
          </w:tcPr>
          <w:p w14:paraId="403B0693" w14:textId="77777777" w:rsidR="00105796" w:rsidRDefault="00105796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3377F9D0" w14:textId="77777777" w:rsidR="00105796" w:rsidRDefault="00105796" w:rsidP="007D2C45">
            <w:r>
              <w:rPr>
                <w:rFonts w:hint="eastAsia"/>
              </w:rPr>
              <w:t>系统保存患者缴费信息</w:t>
            </w:r>
          </w:p>
        </w:tc>
      </w:tr>
      <w:tr w:rsidR="00105796" w14:paraId="3F40C960" w14:textId="77777777" w:rsidTr="007D2C45">
        <w:tc>
          <w:tcPr>
            <w:tcW w:w="1413" w:type="dxa"/>
          </w:tcPr>
          <w:p w14:paraId="44F0FDD3" w14:textId="77777777" w:rsidR="00105796" w:rsidRDefault="00105796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6C465DD1" w14:textId="77777777" w:rsidR="00105796" w:rsidRDefault="00105796" w:rsidP="00105796">
            <w:pPr>
              <w:pStyle w:val="af2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患者在功能主页点击“缴费”选项</w:t>
            </w:r>
          </w:p>
          <w:p w14:paraId="628A16C8" w14:textId="77777777" w:rsidR="00105796" w:rsidRDefault="00105796" w:rsidP="00105796">
            <w:pPr>
              <w:pStyle w:val="af2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系统显示当前需要缴费的条目</w:t>
            </w:r>
          </w:p>
          <w:p w14:paraId="6698DA3C" w14:textId="77777777" w:rsidR="00105796" w:rsidRDefault="00105796" w:rsidP="00105796">
            <w:pPr>
              <w:pStyle w:val="af2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患者选择部分或全部条目进行缴费，支付完成后该条目显示为已缴费且标记为历史记录</w:t>
            </w:r>
          </w:p>
          <w:p w14:paraId="10F91900" w14:textId="77777777" w:rsidR="00105796" w:rsidRDefault="00105796" w:rsidP="00105796">
            <w:pPr>
              <w:pStyle w:val="af2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完成缴费后返回功能主页</w:t>
            </w:r>
          </w:p>
        </w:tc>
      </w:tr>
      <w:tr w:rsidR="00105796" w14:paraId="2064BE04" w14:textId="77777777" w:rsidTr="007D2C45">
        <w:tc>
          <w:tcPr>
            <w:tcW w:w="1413" w:type="dxa"/>
          </w:tcPr>
          <w:p w14:paraId="337A4071" w14:textId="77777777" w:rsidR="00105796" w:rsidRDefault="00105796" w:rsidP="007D2C45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7406FD59" w14:textId="77777777" w:rsidR="00105796" w:rsidRDefault="00105796" w:rsidP="007D2C45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当前无需要缴费的条目</w:t>
            </w:r>
          </w:p>
          <w:p w14:paraId="4B32386A" w14:textId="77777777" w:rsidR="00105796" w:rsidRDefault="00105796" w:rsidP="007D2C45">
            <w:r>
              <w:rPr>
                <w:rFonts w:hint="eastAsia"/>
              </w:rPr>
              <w:t>显示提示信息：无缴费条目</w:t>
            </w:r>
          </w:p>
          <w:p w14:paraId="60AB28BA" w14:textId="77777777" w:rsidR="00105796" w:rsidRDefault="00105796" w:rsidP="007D2C45">
            <w:r>
              <w:rPr>
                <w:rFonts w:hint="eastAsia"/>
              </w:rPr>
              <w:t>3a</w:t>
            </w:r>
            <w:r>
              <w:t xml:space="preserve">. </w:t>
            </w:r>
            <w:r>
              <w:rPr>
                <w:rFonts w:hint="eastAsia"/>
              </w:rPr>
              <w:t>支付失败</w:t>
            </w:r>
          </w:p>
          <w:p w14:paraId="214648D4" w14:textId="77777777" w:rsidR="00105796" w:rsidRDefault="00105796" w:rsidP="007D2C45">
            <w:r>
              <w:rPr>
                <w:rFonts w:hint="eastAsia"/>
              </w:rPr>
              <w:t>提醒患者缴费失败，并选择是否重新缴费</w:t>
            </w:r>
          </w:p>
        </w:tc>
      </w:tr>
      <w:tr w:rsidR="00105796" w14:paraId="58D43DF3" w14:textId="77777777" w:rsidTr="007D2C45">
        <w:tc>
          <w:tcPr>
            <w:tcW w:w="1413" w:type="dxa"/>
          </w:tcPr>
          <w:p w14:paraId="53DA607D" w14:textId="77777777" w:rsidR="00105796" w:rsidRDefault="00105796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7BB48EB9" w14:textId="77777777" w:rsidR="00105796" w:rsidRDefault="00105796" w:rsidP="007D2C45">
            <w:r>
              <w:rPr>
                <w:rFonts w:hint="eastAsia"/>
              </w:rPr>
              <w:t>待定</w:t>
            </w:r>
          </w:p>
        </w:tc>
      </w:tr>
      <w:tr w:rsidR="00105796" w14:paraId="2BFFA530" w14:textId="77777777" w:rsidTr="007D2C45">
        <w:tc>
          <w:tcPr>
            <w:tcW w:w="1413" w:type="dxa"/>
          </w:tcPr>
          <w:p w14:paraId="61597F19" w14:textId="77777777" w:rsidR="00105796" w:rsidRDefault="00105796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416DCA88" w14:textId="77777777" w:rsidR="00105796" w:rsidRDefault="00105796" w:rsidP="007D2C45"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105796" w:rsidRPr="005B0D4B" w14:paraId="518ABB53" w14:textId="77777777" w:rsidTr="007D2C45">
        <w:tc>
          <w:tcPr>
            <w:tcW w:w="1413" w:type="dxa"/>
          </w:tcPr>
          <w:p w14:paraId="0970FDDB" w14:textId="77777777" w:rsidR="00105796" w:rsidRDefault="00105796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4EC75EC0" w14:textId="77777777" w:rsidR="00105796" w:rsidRDefault="00105796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缴费条目以就诊流程的指定分段为单位，由系统管理员设定，当就诊流程到达指定节点时生成该分段的缴费条目</w:t>
            </w:r>
          </w:p>
        </w:tc>
      </w:tr>
    </w:tbl>
    <w:p w14:paraId="0A4838F9" w14:textId="45BEB394" w:rsidR="00105796" w:rsidRDefault="00105796" w:rsidP="00105796">
      <w:pPr>
        <w:pStyle w:val="3"/>
      </w:pPr>
      <w:r>
        <w:t>UC0</w:t>
      </w:r>
      <w:r w:rsidR="00676683">
        <w:t>7</w:t>
      </w:r>
      <w:r>
        <w:t xml:space="preserve">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105796" w14:paraId="09A7D71E" w14:textId="77777777" w:rsidTr="007D2C45">
        <w:tc>
          <w:tcPr>
            <w:tcW w:w="2074" w:type="dxa"/>
            <w:gridSpan w:val="2"/>
          </w:tcPr>
          <w:p w14:paraId="35CBD59C" w14:textId="77777777" w:rsidR="00105796" w:rsidRDefault="00105796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67CE9BBC" w14:textId="77777777" w:rsidR="00105796" w:rsidRDefault="00105796" w:rsidP="007D2C45">
            <w:r>
              <w:rPr>
                <w:rFonts w:hint="eastAsia"/>
              </w:rPr>
              <w:t>U</w:t>
            </w:r>
            <w:r>
              <w:t>C07</w:t>
            </w:r>
          </w:p>
        </w:tc>
        <w:tc>
          <w:tcPr>
            <w:tcW w:w="2074" w:type="dxa"/>
          </w:tcPr>
          <w:p w14:paraId="7C396D56" w14:textId="77777777" w:rsidR="00105796" w:rsidRDefault="00105796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4224679D" w14:textId="77777777" w:rsidR="00105796" w:rsidRDefault="00105796" w:rsidP="007D2C45">
            <w:r>
              <w:rPr>
                <w:rFonts w:hint="eastAsia"/>
              </w:rPr>
              <w:t>患者查看个人信息</w:t>
            </w:r>
          </w:p>
        </w:tc>
      </w:tr>
      <w:tr w:rsidR="00105796" w14:paraId="16123565" w14:textId="77777777" w:rsidTr="007D2C45">
        <w:tc>
          <w:tcPr>
            <w:tcW w:w="1413" w:type="dxa"/>
          </w:tcPr>
          <w:p w14:paraId="06F44EA7" w14:textId="77777777" w:rsidR="00105796" w:rsidRDefault="00105796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657A0B59" w14:textId="77777777" w:rsidR="00105796" w:rsidRDefault="00105796" w:rsidP="007D2C45">
            <w:r>
              <w:rPr>
                <w:rFonts w:hint="eastAsia"/>
              </w:rPr>
              <w:t>患者查看并维护个人账户中的个人信息</w:t>
            </w:r>
          </w:p>
        </w:tc>
      </w:tr>
      <w:tr w:rsidR="00105796" w14:paraId="7C648849" w14:textId="77777777" w:rsidTr="007D2C45">
        <w:tc>
          <w:tcPr>
            <w:tcW w:w="1413" w:type="dxa"/>
          </w:tcPr>
          <w:p w14:paraId="539711EC" w14:textId="77777777" w:rsidR="00105796" w:rsidRDefault="00105796" w:rsidP="007D2C45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65976758" w14:textId="77777777" w:rsidR="00105796" w:rsidRDefault="00105796" w:rsidP="007D2C45">
            <w:r>
              <w:rPr>
                <w:rFonts w:hint="eastAsia"/>
              </w:rPr>
              <w:t>患者</w:t>
            </w:r>
          </w:p>
        </w:tc>
      </w:tr>
      <w:tr w:rsidR="00105796" w14:paraId="1389701B" w14:textId="77777777" w:rsidTr="007D2C45">
        <w:tc>
          <w:tcPr>
            <w:tcW w:w="1413" w:type="dxa"/>
          </w:tcPr>
          <w:p w14:paraId="37CD593F" w14:textId="77777777" w:rsidR="00105796" w:rsidRDefault="00105796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5BE5A21F" w14:textId="77777777" w:rsidR="00105796" w:rsidRDefault="00105796" w:rsidP="007D2C45">
            <w:r>
              <w:rPr>
                <w:rFonts w:hint="eastAsia"/>
              </w:rPr>
              <w:t>患者登录个人账号</w:t>
            </w:r>
          </w:p>
        </w:tc>
      </w:tr>
      <w:tr w:rsidR="00105796" w14:paraId="226A775C" w14:textId="77777777" w:rsidTr="007D2C45">
        <w:tc>
          <w:tcPr>
            <w:tcW w:w="1413" w:type="dxa"/>
          </w:tcPr>
          <w:p w14:paraId="1A9E846B" w14:textId="77777777" w:rsidR="00105796" w:rsidRDefault="00105796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4E4AB0B9" w14:textId="77777777" w:rsidR="00105796" w:rsidRDefault="00105796" w:rsidP="007D2C45">
            <w:r>
              <w:rPr>
                <w:rFonts w:hint="eastAsia"/>
              </w:rPr>
              <w:t>系统保存患者编辑后的个人信息</w:t>
            </w:r>
          </w:p>
        </w:tc>
      </w:tr>
      <w:tr w:rsidR="00105796" w14:paraId="720B51B5" w14:textId="77777777" w:rsidTr="007D2C45">
        <w:tc>
          <w:tcPr>
            <w:tcW w:w="1413" w:type="dxa"/>
          </w:tcPr>
          <w:p w14:paraId="6971C934" w14:textId="77777777" w:rsidR="00105796" w:rsidRDefault="00105796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4D40C65A" w14:textId="77777777" w:rsidR="00105796" w:rsidRDefault="00105796" w:rsidP="00105796">
            <w:pPr>
              <w:pStyle w:val="af2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患者在功能主页点击“个人信息”选项</w:t>
            </w:r>
          </w:p>
          <w:p w14:paraId="49064B34" w14:textId="77777777" w:rsidR="00105796" w:rsidRDefault="00105796" w:rsidP="00105796">
            <w:pPr>
              <w:pStyle w:val="af2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系统显示患者的个人信息，点击部分非关键信息可以进入编辑模式</w:t>
            </w:r>
          </w:p>
          <w:p w14:paraId="117FE1EF" w14:textId="77777777" w:rsidR="00105796" w:rsidRDefault="00105796" w:rsidP="00105796">
            <w:pPr>
              <w:pStyle w:val="af2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信息修改完成后点击保存并退出，则返回功能主页</w:t>
            </w:r>
          </w:p>
        </w:tc>
      </w:tr>
      <w:tr w:rsidR="00105796" w:rsidRPr="00356DCB" w14:paraId="0E5D31F7" w14:textId="77777777" w:rsidTr="007D2C45">
        <w:tc>
          <w:tcPr>
            <w:tcW w:w="1413" w:type="dxa"/>
          </w:tcPr>
          <w:p w14:paraId="374A7C53" w14:textId="77777777" w:rsidR="00105796" w:rsidRDefault="00105796" w:rsidP="007D2C45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3F904176" w14:textId="77777777" w:rsidR="00105796" w:rsidRDefault="00105796" w:rsidP="007D2C45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患者信息处于不完善状态</w:t>
            </w:r>
          </w:p>
          <w:p w14:paraId="1C2C2662" w14:textId="77777777" w:rsidR="00105796" w:rsidRDefault="00105796" w:rsidP="007D2C45">
            <w:r>
              <w:rPr>
                <w:rFonts w:hint="eastAsia"/>
              </w:rPr>
              <w:t>主页显示信息提醒患者及时完善个人系信息</w:t>
            </w:r>
          </w:p>
          <w:p w14:paraId="64C94143" w14:textId="77777777" w:rsidR="00105796" w:rsidRDefault="00105796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编辑后的信息格式非法</w:t>
            </w:r>
          </w:p>
          <w:p w14:paraId="17D98201" w14:textId="77777777" w:rsidR="00105796" w:rsidRDefault="00105796" w:rsidP="007D2C45">
            <w:r>
              <w:rPr>
                <w:rFonts w:hint="eastAsia"/>
              </w:rPr>
              <w:t>则弹出提示，提醒患者重新填写</w:t>
            </w:r>
          </w:p>
        </w:tc>
      </w:tr>
      <w:tr w:rsidR="00105796" w14:paraId="7189884F" w14:textId="77777777" w:rsidTr="007D2C45">
        <w:tc>
          <w:tcPr>
            <w:tcW w:w="1413" w:type="dxa"/>
          </w:tcPr>
          <w:p w14:paraId="28527CCA" w14:textId="77777777" w:rsidR="00105796" w:rsidRDefault="00105796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7F8A23BA" w14:textId="77777777" w:rsidR="00105796" w:rsidRDefault="00105796" w:rsidP="007D2C45">
            <w:r>
              <w:rPr>
                <w:rFonts w:hint="eastAsia"/>
              </w:rPr>
              <w:t>待定</w:t>
            </w:r>
          </w:p>
        </w:tc>
      </w:tr>
      <w:tr w:rsidR="00105796" w14:paraId="78E119FB" w14:textId="77777777" w:rsidTr="007D2C45">
        <w:tc>
          <w:tcPr>
            <w:tcW w:w="1413" w:type="dxa"/>
          </w:tcPr>
          <w:p w14:paraId="443F34B6" w14:textId="77777777" w:rsidR="00105796" w:rsidRDefault="00105796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47D60741" w14:textId="77777777" w:rsidR="00105796" w:rsidRDefault="00105796" w:rsidP="007D2C45"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105796" w14:paraId="766D00E5" w14:textId="77777777" w:rsidTr="007D2C45">
        <w:tc>
          <w:tcPr>
            <w:tcW w:w="1413" w:type="dxa"/>
          </w:tcPr>
          <w:p w14:paraId="6EAEBC6C" w14:textId="77777777" w:rsidR="00105796" w:rsidRDefault="00105796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407F8062" w14:textId="77777777" w:rsidR="00105796" w:rsidRDefault="00105796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非关键信息：除姓名、身份证号外的其他个人信息，如：电话号码、邮箱、银行卡绑定等</w:t>
            </w:r>
          </w:p>
        </w:tc>
      </w:tr>
    </w:tbl>
    <w:p w14:paraId="0FBE6C58" w14:textId="4195BB54" w:rsidR="00105796" w:rsidRDefault="00105796" w:rsidP="00105796">
      <w:pPr>
        <w:pStyle w:val="3"/>
      </w:pPr>
      <w:r>
        <w:t>UC0</w:t>
      </w:r>
      <w:r w:rsidR="00676683">
        <w:t>8</w:t>
      </w:r>
      <w:r>
        <w:t xml:space="preserve">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1943"/>
        <w:gridCol w:w="2205"/>
      </w:tblGrid>
      <w:tr w:rsidR="00105796" w14:paraId="5C02CCD4" w14:textId="77777777" w:rsidTr="007D2C45">
        <w:tc>
          <w:tcPr>
            <w:tcW w:w="2074" w:type="dxa"/>
            <w:gridSpan w:val="2"/>
          </w:tcPr>
          <w:p w14:paraId="32FCAE68" w14:textId="77777777" w:rsidR="00105796" w:rsidRDefault="00105796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22BB98BC" w14:textId="77777777" w:rsidR="00105796" w:rsidRDefault="00105796" w:rsidP="007D2C45">
            <w:r>
              <w:rPr>
                <w:rFonts w:hint="eastAsia"/>
              </w:rPr>
              <w:t>U</w:t>
            </w:r>
            <w:r>
              <w:t>C08</w:t>
            </w:r>
          </w:p>
        </w:tc>
        <w:tc>
          <w:tcPr>
            <w:tcW w:w="1943" w:type="dxa"/>
          </w:tcPr>
          <w:p w14:paraId="11DF2CAE" w14:textId="77777777" w:rsidR="00105796" w:rsidRDefault="00105796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205" w:type="dxa"/>
          </w:tcPr>
          <w:p w14:paraId="39C1D485" w14:textId="77777777" w:rsidR="00105796" w:rsidRDefault="00105796" w:rsidP="007D2C45">
            <w:r>
              <w:rPr>
                <w:rFonts w:hint="eastAsia"/>
              </w:rPr>
              <w:t>维护排班表</w:t>
            </w:r>
          </w:p>
        </w:tc>
      </w:tr>
      <w:tr w:rsidR="00105796" w14:paraId="14614A5C" w14:textId="77777777" w:rsidTr="007D2C45">
        <w:tc>
          <w:tcPr>
            <w:tcW w:w="1413" w:type="dxa"/>
          </w:tcPr>
          <w:p w14:paraId="7278CB09" w14:textId="77777777" w:rsidR="00105796" w:rsidRDefault="00105796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1F12194C" w14:textId="77777777" w:rsidR="00105796" w:rsidRDefault="00105796" w:rsidP="007D2C45">
            <w:r>
              <w:rPr>
                <w:rFonts w:hint="eastAsia"/>
              </w:rPr>
              <w:t>普通管理员设置并维护所在科室的排班表</w:t>
            </w:r>
          </w:p>
        </w:tc>
      </w:tr>
      <w:tr w:rsidR="00105796" w14:paraId="3914DA06" w14:textId="77777777" w:rsidTr="007D2C45">
        <w:tc>
          <w:tcPr>
            <w:tcW w:w="1413" w:type="dxa"/>
          </w:tcPr>
          <w:p w14:paraId="736E656A" w14:textId="77777777" w:rsidR="00105796" w:rsidRDefault="00105796" w:rsidP="007D2C45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6D3583F9" w14:textId="77777777" w:rsidR="00105796" w:rsidRDefault="00105796" w:rsidP="007D2C45">
            <w:r>
              <w:rPr>
                <w:rFonts w:hint="eastAsia"/>
              </w:rPr>
              <w:t>普通管理员</w:t>
            </w:r>
          </w:p>
        </w:tc>
      </w:tr>
      <w:tr w:rsidR="00105796" w14:paraId="3AE22EE4" w14:textId="77777777" w:rsidTr="007D2C45">
        <w:tc>
          <w:tcPr>
            <w:tcW w:w="1413" w:type="dxa"/>
          </w:tcPr>
          <w:p w14:paraId="6FFCE7AD" w14:textId="77777777" w:rsidR="00105796" w:rsidRDefault="00105796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5450CD56" w14:textId="77777777" w:rsidR="00105796" w:rsidRDefault="00105796" w:rsidP="007D2C45">
            <w:r>
              <w:rPr>
                <w:rFonts w:hint="eastAsia"/>
              </w:rPr>
              <w:t>登录个人账号</w:t>
            </w:r>
          </w:p>
        </w:tc>
      </w:tr>
      <w:tr w:rsidR="00105796" w14:paraId="09899E8C" w14:textId="77777777" w:rsidTr="007D2C45">
        <w:tc>
          <w:tcPr>
            <w:tcW w:w="1413" w:type="dxa"/>
          </w:tcPr>
          <w:p w14:paraId="122DA1B8" w14:textId="77777777" w:rsidR="00105796" w:rsidRDefault="00105796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7BA1CEDB" w14:textId="77777777" w:rsidR="00105796" w:rsidRDefault="00105796" w:rsidP="007D2C45">
            <w:r>
              <w:rPr>
                <w:rFonts w:hint="eastAsia"/>
              </w:rPr>
              <w:t>系统保存维护后的信息</w:t>
            </w:r>
          </w:p>
        </w:tc>
      </w:tr>
      <w:tr w:rsidR="00105796" w14:paraId="50C89196" w14:textId="77777777" w:rsidTr="007D2C45">
        <w:tc>
          <w:tcPr>
            <w:tcW w:w="1413" w:type="dxa"/>
          </w:tcPr>
          <w:p w14:paraId="7F94256A" w14:textId="77777777" w:rsidR="00105796" w:rsidRDefault="00105796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716C5B6D" w14:textId="77777777" w:rsidR="00105796" w:rsidRDefault="00105796" w:rsidP="00105796">
            <w:pPr>
              <w:pStyle w:val="af2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普通管理员在功能主页点击“科室排班表”选项</w:t>
            </w:r>
          </w:p>
          <w:p w14:paraId="64FC519E" w14:textId="77777777" w:rsidR="00105796" w:rsidRDefault="00105796" w:rsidP="00105796">
            <w:pPr>
              <w:pStyle w:val="af2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系统显示当前的排班信息</w:t>
            </w:r>
          </w:p>
          <w:p w14:paraId="3ED3FF54" w14:textId="77777777" w:rsidR="00105796" w:rsidRDefault="00105796" w:rsidP="00105796">
            <w:pPr>
              <w:pStyle w:val="af2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点击指定内容可以进行修改</w:t>
            </w:r>
          </w:p>
          <w:p w14:paraId="65F706B1" w14:textId="77777777" w:rsidR="00105796" w:rsidRDefault="00105796" w:rsidP="00105796">
            <w:pPr>
              <w:pStyle w:val="af2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lastRenderedPageBreak/>
              <w:t>点击保存并退出回到功能主页</w:t>
            </w:r>
          </w:p>
        </w:tc>
      </w:tr>
      <w:tr w:rsidR="00105796" w14:paraId="2CA78910" w14:textId="77777777" w:rsidTr="007D2C45">
        <w:tc>
          <w:tcPr>
            <w:tcW w:w="1413" w:type="dxa"/>
          </w:tcPr>
          <w:p w14:paraId="398606CD" w14:textId="77777777" w:rsidR="00105796" w:rsidRDefault="00105796" w:rsidP="007D2C45">
            <w:r>
              <w:rPr>
                <w:rFonts w:hint="eastAsia"/>
              </w:rPr>
              <w:lastRenderedPageBreak/>
              <w:t>备选流：</w:t>
            </w:r>
          </w:p>
        </w:tc>
        <w:tc>
          <w:tcPr>
            <w:tcW w:w="6883" w:type="dxa"/>
            <w:gridSpan w:val="4"/>
          </w:tcPr>
          <w:p w14:paraId="65BFC21C" w14:textId="77777777" w:rsidR="00105796" w:rsidRDefault="00105796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无排班信息</w:t>
            </w:r>
          </w:p>
          <w:p w14:paraId="08868BA2" w14:textId="77777777" w:rsidR="00105796" w:rsidRDefault="00105796" w:rsidP="007D2C45">
            <w:r>
              <w:rPr>
                <w:rFonts w:hint="eastAsia"/>
              </w:rPr>
              <w:t>相关内容显示为空，等待编辑</w:t>
            </w:r>
          </w:p>
        </w:tc>
      </w:tr>
      <w:tr w:rsidR="00105796" w14:paraId="311204D3" w14:textId="77777777" w:rsidTr="007D2C45">
        <w:tc>
          <w:tcPr>
            <w:tcW w:w="1413" w:type="dxa"/>
          </w:tcPr>
          <w:p w14:paraId="32420208" w14:textId="77777777" w:rsidR="00105796" w:rsidRDefault="00105796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2954B0DE" w14:textId="77777777" w:rsidR="00105796" w:rsidRDefault="00105796" w:rsidP="007D2C45">
            <w:r>
              <w:rPr>
                <w:rFonts w:hint="eastAsia"/>
              </w:rPr>
              <w:t>待定</w:t>
            </w:r>
          </w:p>
        </w:tc>
      </w:tr>
      <w:tr w:rsidR="00105796" w14:paraId="0A6BC1E3" w14:textId="77777777" w:rsidTr="007D2C45">
        <w:tc>
          <w:tcPr>
            <w:tcW w:w="1413" w:type="dxa"/>
          </w:tcPr>
          <w:p w14:paraId="1B4FD3C5" w14:textId="77777777" w:rsidR="00105796" w:rsidRDefault="00105796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607BDA1F" w14:textId="77777777" w:rsidR="00105796" w:rsidRDefault="00105796" w:rsidP="007D2C45"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105796" w14:paraId="3FD82E87" w14:textId="77777777" w:rsidTr="007D2C45">
        <w:tc>
          <w:tcPr>
            <w:tcW w:w="1413" w:type="dxa"/>
          </w:tcPr>
          <w:p w14:paraId="62F9E725" w14:textId="77777777" w:rsidR="00105796" w:rsidRDefault="00105796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282573CC" w14:textId="77777777" w:rsidR="00105796" w:rsidRDefault="00105796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科室排班表以周为单位，显示每周的排班信息；普通管理员只能编辑所在科室的排班信息</w:t>
            </w:r>
          </w:p>
        </w:tc>
      </w:tr>
    </w:tbl>
    <w:p w14:paraId="174F352D" w14:textId="48D634E3" w:rsidR="00105796" w:rsidRDefault="00105796" w:rsidP="00105796">
      <w:pPr>
        <w:pStyle w:val="3"/>
      </w:pPr>
      <w:r>
        <w:t>UC0</w:t>
      </w:r>
      <w:r w:rsidR="00676683">
        <w:t>9</w:t>
      </w:r>
      <w:r>
        <w:t xml:space="preserve">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105796" w14:paraId="79FD56F0" w14:textId="77777777" w:rsidTr="007D2C45">
        <w:tc>
          <w:tcPr>
            <w:tcW w:w="2074" w:type="dxa"/>
            <w:gridSpan w:val="2"/>
          </w:tcPr>
          <w:p w14:paraId="61D3C996" w14:textId="77777777" w:rsidR="00105796" w:rsidRDefault="00105796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14E960FA" w14:textId="77777777" w:rsidR="00105796" w:rsidRDefault="00105796" w:rsidP="007D2C45">
            <w:r>
              <w:rPr>
                <w:rFonts w:hint="eastAsia"/>
              </w:rPr>
              <w:t>U</w:t>
            </w:r>
            <w:r>
              <w:t>C09</w:t>
            </w:r>
          </w:p>
        </w:tc>
        <w:tc>
          <w:tcPr>
            <w:tcW w:w="2074" w:type="dxa"/>
          </w:tcPr>
          <w:p w14:paraId="583A165C" w14:textId="77777777" w:rsidR="00105796" w:rsidRDefault="00105796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4778A276" w14:textId="77777777" w:rsidR="00105796" w:rsidRDefault="00105796" w:rsidP="007D2C45">
            <w:r>
              <w:rPr>
                <w:rFonts w:hint="eastAsia"/>
              </w:rPr>
              <w:t>维护就诊流程</w:t>
            </w:r>
          </w:p>
        </w:tc>
      </w:tr>
      <w:tr w:rsidR="00105796" w14:paraId="7EA2412B" w14:textId="77777777" w:rsidTr="007D2C45">
        <w:tc>
          <w:tcPr>
            <w:tcW w:w="1413" w:type="dxa"/>
          </w:tcPr>
          <w:p w14:paraId="06FD3FBC" w14:textId="77777777" w:rsidR="00105796" w:rsidRDefault="00105796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3C82BD3A" w14:textId="77777777" w:rsidR="00105796" w:rsidRDefault="00105796" w:rsidP="007D2C45">
            <w:r>
              <w:rPr>
                <w:rFonts w:hint="eastAsia"/>
              </w:rPr>
              <w:t>普通管理员设置并维护所在科室的就诊流程</w:t>
            </w:r>
          </w:p>
        </w:tc>
      </w:tr>
      <w:tr w:rsidR="00105796" w14:paraId="04B79AEA" w14:textId="77777777" w:rsidTr="007D2C45">
        <w:tc>
          <w:tcPr>
            <w:tcW w:w="1413" w:type="dxa"/>
          </w:tcPr>
          <w:p w14:paraId="31AB0C6D" w14:textId="77777777" w:rsidR="00105796" w:rsidRDefault="00105796" w:rsidP="007D2C45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0A088A8B" w14:textId="77777777" w:rsidR="00105796" w:rsidRDefault="00105796" w:rsidP="007D2C45">
            <w:r>
              <w:rPr>
                <w:rFonts w:hint="eastAsia"/>
              </w:rPr>
              <w:t>普通管理员</w:t>
            </w:r>
          </w:p>
        </w:tc>
      </w:tr>
      <w:tr w:rsidR="00105796" w14:paraId="17DE1CB6" w14:textId="77777777" w:rsidTr="007D2C45">
        <w:tc>
          <w:tcPr>
            <w:tcW w:w="1413" w:type="dxa"/>
          </w:tcPr>
          <w:p w14:paraId="12BEC120" w14:textId="77777777" w:rsidR="00105796" w:rsidRDefault="00105796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3B03B25B" w14:textId="77777777" w:rsidR="00105796" w:rsidRDefault="00105796" w:rsidP="007D2C45">
            <w:r>
              <w:rPr>
                <w:rFonts w:hint="eastAsia"/>
              </w:rPr>
              <w:t>登录个人账号</w:t>
            </w:r>
          </w:p>
        </w:tc>
      </w:tr>
      <w:tr w:rsidR="00105796" w14:paraId="72EF1283" w14:textId="77777777" w:rsidTr="007D2C45">
        <w:tc>
          <w:tcPr>
            <w:tcW w:w="1413" w:type="dxa"/>
          </w:tcPr>
          <w:p w14:paraId="3F0028D1" w14:textId="77777777" w:rsidR="00105796" w:rsidRDefault="00105796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042AA455" w14:textId="77777777" w:rsidR="00105796" w:rsidRDefault="00105796" w:rsidP="007D2C45">
            <w:r>
              <w:rPr>
                <w:rFonts w:hint="eastAsia"/>
              </w:rPr>
              <w:t>系统保存维护后的信息</w:t>
            </w:r>
          </w:p>
        </w:tc>
      </w:tr>
      <w:tr w:rsidR="00105796" w14:paraId="6F986056" w14:textId="77777777" w:rsidTr="007D2C45">
        <w:tc>
          <w:tcPr>
            <w:tcW w:w="1413" w:type="dxa"/>
          </w:tcPr>
          <w:p w14:paraId="58A63049" w14:textId="77777777" w:rsidR="00105796" w:rsidRDefault="00105796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7A9754BB" w14:textId="77777777" w:rsidR="00105796" w:rsidRDefault="00105796" w:rsidP="00105796">
            <w:pPr>
              <w:pStyle w:val="af2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普通管理员在功能主页点击“科室就诊流程”选项</w:t>
            </w:r>
          </w:p>
          <w:p w14:paraId="1A9A7F93" w14:textId="77777777" w:rsidR="00105796" w:rsidRDefault="00105796" w:rsidP="00105796">
            <w:pPr>
              <w:pStyle w:val="af2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系统显示当前的默认就诊流程</w:t>
            </w:r>
          </w:p>
          <w:p w14:paraId="341CE4C6" w14:textId="77777777" w:rsidR="00105796" w:rsidRDefault="00105796" w:rsidP="00105796">
            <w:pPr>
              <w:pStyle w:val="af2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点击流程的指定内容弹出编辑对话框，可以修改具体内容或删除，设置费用，是否需要缴费</w:t>
            </w:r>
          </w:p>
          <w:p w14:paraId="53814683" w14:textId="77777777" w:rsidR="00105796" w:rsidRDefault="00105796" w:rsidP="00105796">
            <w:pPr>
              <w:pStyle w:val="af2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点击两个流程块之间可以增加流程块或产生流程分支</w:t>
            </w:r>
          </w:p>
          <w:p w14:paraId="217AED7A" w14:textId="77777777" w:rsidR="00105796" w:rsidRDefault="00105796" w:rsidP="00105796">
            <w:pPr>
              <w:pStyle w:val="af2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修改完毕后，点击审核，等待最高管理员审核通过</w:t>
            </w:r>
          </w:p>
          <w:p w14:paraId="03F52BA7" w14:textId="77777777" w:rsidR="00105796" w:rsidRDefault="00105796" w:rsidP="00105796">
            <w:pPr>
              <w:pStyle w:val="af2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返回功能主页</w:t>
            </w:r>
          </w:p>
        </w:tc>
      </w:tr>
      <w:tr w:rsidR="00105796" w14:paraId="3D3B09CC" w14:textId="77777777" w:rsidTr="007D2C45">
        <w:tc>
          <w:tcPr>
            <w:tcW w:w="1413" w:type="dxa"/>
          </w:tcPr>
          <w:p w14:paraId="43B4A5B3" w14:textId="77777777" w:rsidR="00105796" w:rsidRDefault="00105796" w:rsidP="007D2C45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04459195" w14:textId="77777777" w:rsidR="00105796" w:rsidRDefault="00105796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无就诊流程</w:t>
            </w:r>
          </w:p>
          <w:p w14:paraId="7BEEB487" w14:textId="77777777" w:rsidR="00105796" w:rsidRDefault="00105796" w:rsidP="007D2C45">
            <w:r>
              <w:rPr>
                <w:rFonts w:hint="eastAsia"/>
              </w:rPr>
              <w:t>相关内容显示为空，等待编辑</w:t>
            </w:r>
          </w:p>
          <w:p w14:paraId="0F90901D" w14:textId="77777777" w:rsidR="00105796" w:rsidRDefault="00105796" w:rsidP="007D2C45">
            <w:r>
              <w:rPr>
                <w:rFonts w:hint="eastAsia"/>
              </w:rPr>
              <w:t>5a</w:t>
            </w:r>
            <w:r>
              <w:t xml:space="preserve">. </w:t>
            </w:r>
            <w:r>
              <w:rPr>
                <w:rFonts w:hint="eastAsia"/>
              </w:rPr>
              <w:t>暂未审核</w:t>
            </w:r>
          </w:p>
          <w:p w14:paraId="37F55FC2" w14:textId="77777777" w:rsidR="00105796" w:rsidRDefault="00105796" w:rsidP="007D2C45">
            <w:r>
              <w:rPr>
                <w:rFonts w:hint="eastAsia"/>
              </w:rPr>
              <w:t>显示正在审核中</w:t>
            </w:r>
          </w:p>
          <w:p w14:paraId="5B676A4B" w14:textId="77777777" w:rsidR="00105796" w:rsidRDefault="00105796" w:rsidP="007D2C45">
            <w:r>
              <w:rPr>
                <w:rFonts w:hint="eastAsia"/>
              </w:rPr>
              <w:t>5</w:t>
            </w:r>
            <w:r>
              <w:t xml:space="preserve">b. </w:t>
            </w:r>
            <w:r>
              <w:rPr>
                <w:rFonts w:hint="eastAsia"/>
              </w:rPr>
              <w:t>审核不通过</w:t>
            </w:r>
          </w:p>
          <w:p w14:paraId="2965B0C4" w14:textId="77777777" w:rsidR="00105796" w:rsidRDefault="00105796" w:rsidP="007D2C45">
            <w:r>
              <w:rPr>
                <w:rFonts w:hint="eastAsia"/>
              </w:rPr>
              <w:t>显示不通过的信息，仍显示修改前的就诊流程</w:t>
            </w:r>
          </w:p>
        </w:tc>
      </w:tr>
      <w:tr w:rsidR="00105796" w14:paraId="3927FC43" w14:textId="77777777" w:rsidTr="007D2C45">
        <w:tc>
          <w:tcPr>
            <w:tcW w:w="1413" w:type="dxa"/>
          </w:tcPr>
          <w:p w14:paraId="1CF3B299" w14:textId="77777777" w:rsidR="00105796" w:rsidRDefault="00105796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4C17691B" w14:textId="77777777" w:rsidR="00105796" w:rsidRDefault="00105796" w:rsidP="007D2C45">
            <w:r>
              <w:rPr>
                <w:rFonts w:hint="eastAsia"/>
              </w:rPr>
              <w:t>待定</w:t>
            </w:r>
          </w:p>
        </w:tc>
      </w:tr>
      <w:tr w:rsidR="00105796" w14:paraId="51DCF9E9" w14:textId="77777777" w:rsidTr="007D2C45">
        <w:tc>
          <w:tcPr>
            <w:tcW w:w="1413" w:type="dxa"/>
          </w:tcPr>
          <w:p w14:paraId="4E056CCE" w14:textId="77777777" w:rsidR="00105796" w:rsidRDefault="00105796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412C0C34" w14:textId="77777777" w:rsidR="00105796" w:rsidRDefault="00105796" w:rsidP="007D2C45"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105796" w14:paraId="4A10D4CD" w14:textId="77777777" w:rsidTr="007D2C45">
        <w:tc>
          <w:tcPr>
            <w:tcW w:w="1413" w:type="dxa"/>
          </w:tcPr>
          <w:p w14:paraId="256C4360" w14:textId="77777777" w:rsidR="00105796" w:rsidRDefault="00105796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45618AA6" w14:textId="562F294D" w:rsidR="00105796" w:rsidRDefault="00105796" w:rsidP="007D2C45"/>
        </w:tc>
      </w:tr>
    </w:tbl>
    <w:p w14:paraId="54B7C495" w14:textId="15F2471D" w:rsidR="00105796" w:rsidRDefault="00105796" w:rsidP="00105796">
      <w:pPr>
        <w:pStyle w:val="3"/>
      </w:pPr>
      <w:r>
        <w:t>UC</w:t>
      </w:r>
      <w:r w:rsidR="00676683">
        <w:t>10</w:t>
      </w:r>
      <w:r>
        <w:t xml:space="preserve">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676683" w14:paraId="4074D05F" w14:textId="77777777" w:rsidTr="007D2C45">
        <w:tc>
          <w:tcPr>
            <w:tcW w:w="2074" w:type="dxa"/>
            <w:gridSpan w:val="2"/>
          </w:tcPr>
          <w:p w14:paraId="34FA9302" w14:textId="77777777" w:rsidR="00676683" w:rsidRDefault="00676683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0BE696C9" w14:textId="77777777" w:rsidR="00676683" w:rsidRDefault="00676683" w:rsidP="007D2C45">
            <w:r>
              <w:rPr>
                <w:rFonts w:hint="eastAsia"/>
              </w:rPr>
              <w:t>U</w:t>
            </w:r>
            <w:r>
              <w:t>C10</w:t>
            </w:r>
          </w:p>
        </w:tc>
        <w:tc>
          <w:tcPr>
            <w:tcW w:w="2074" w:type="dxa"/>
          </w:tcPr>
          <w:p w14:paraId="28335571" w14:textId="77777777" w:rsidR="00676683" w:rsidRDefault="00676683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5461A146" w14:textId="77777777" w:rsidR="00676683" w:rsidRDefault="00676683" w:rsidP="007D2C45">
            <w:r>
              <w:rPr>
                <w:rFonts w:hint="eastAsia"/>
              </w:rPr>
              <w:t>维护医院信息</w:t>
            </w:r>
          </w:p>
        </w:tc>
      </w:tr>
      <w:tr w:rsidR="00676683" w14:paraId="63A9FE67" w14:textId="77777777" w:rsidTr="007D2C45">
        <w:tc>
          <w:tcPr>
            <w:tcW w:w="1413" w:type="dxa"/>
          </w:tcPr>
          <w:p w14:paraId="5C6AB376" w14:textId="77777777" w:rsidR="00676683" w:rsidRDefault="00676683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0473A5BD" w14:textId="77777777" w:rsidR="00676683" w:rsidRDefault="00676683" w:rsidP="007D2C45">
            <w:r>
              <w:rPr>
                <w:rFonts w:hint="eastAsia"/>
              </w:rPr>
              <w:t>最高权限管理员设置并修改医院科室、医生的信息</w:t>
            </w:r>
          </w:p>
        </w:tc>
      </w:tr>
      <w:tr w:rsidR="00676683" w14:paraId="2755CAF4" w14:textId="77777777" w:rsidTr="007D2C45">
        <w:tc>
          <w:tcPr>
            <w:tcW w:w="1413" w:type="dxa"/>
          </w:tcPr>
          <w:p w14:paraId="0B919ED8" w14:textId="77777777" w:rsidR="00676683" w:rsidRDefault="00676683" w:rsidP="007D2C45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6C878DBF" w14:textId="77777777" w:rsidR="00676683" w:rsidRDefault="00676683" w:rsidP="007D2C45">
            <w:r>
              <w:rPr>
                <w:rFonts w:hint="eastAsia"/>
              </w:rPr>
              <w:t>最高权限管理员</w:t>
            </w:r>
          </w:p>
        </w:tc>
      </w:tr>
      <w:tr w:rsidR="00676683" w14:paraId="5A8AD389" w14:textId="77777777" w:rsidTr="007D2C45">
        <w:tc>
          <w:tcPr>
            <w:tcW w:w="1413" w:type="dxa"/>
          </w:tcPr>
          <w:p w14:paraId="2157C224" w14:textId="77777777" w:rsidR="00676683" w:rsidRDefault="00676683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3EBFAE34" w14:textId="77777777" w:rsidR="00676683" w:rsidRDefault="00676683" w:rsidP="007D2C45">
            <w:r>
              <w:rPr>
                <w:rFonts w:hint="eastAsia"/>
              </w:rPr>
              <w:t>登录个人账号</w:t>
            </w:r>
          </w:p>
        </w:tc>
      </w:tr>
      <w:tr w:rsidR="00676683" w14:paraId="654885C9" w14:textId="77777777" w:rsidTr="007D2C45">
        <w:tc>
          <w:tcPr>
            <w:tcW w:w="1413" w:type="dxa"/>
          </w:tcPr>
          <w:p w14:paraId="1AE21606" w14:textId="77777777" w:rsidR="00676683" w:rsidRDefault="00676683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6E73A331" w14:textId="77777777" w:rsidR="00676683" w:rsidRDefault="00676683" w:rsidP="007D2C45">
            <w:r>
              <w:rPr>
                <w:rFonts w:hint="eastAsia"/>
              </w:rPr>
              <w:t>系统保存维护后的信息</w:t>
            </w:r>
          </w:p>
        </w:tc>
      </w:tr>
      <w:tr w:rsidR="00676683" w14:paraId="25FD21F3" w14:textId="77777777" w:rsidTr="007D2C45">
        <w:tc>
          <w:tcPr>
            <w:tcW w:w="1413" w:type="dxa"/>
          </w:tcPr>
          <w:p w14:paraId="2A415AF2" w14:textId="77777777" w:rsidR="00676683" w:rsidRDefault="00676683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284AB11C" w14:textId="77777777" w:rsidR="00676683" w:rsidRDefault="00676683" w:rsidP="00676683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最高权限管理员在功能主页点击“医院信息”选项</w:t>
            </w:r>
          </w:p>
          <w:p w14:paraId="547945AE" w14:textId="77777777" w:rsidR="00676683" w:rsidRDefault="00676683" w:rsidP="00676683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系统显示科室列表</w:t>
            </w:r>
          </w:p>
          <w:p w14:paraId="4B72FB21" w14:textId="77777777" w:rsidR="00676683" w:rsidRDefault="00676683" w:rsidP="00676683">
            <w:pPr>
              <w:pStyle w:val="af2"/>
              <w:numPr>
                <w:ilvl w:val="0"/>
                <w:numId w:val="13"/>
              </w:numPr>
              <w:ind w:firstLineChars="0"/>
            </w:pP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一科室，展开具体信息，包括科室介绍、医生列表，点击相应内容可以编辑</w:t>
            </w:r>
          </w:p>
          <w:p w14:paraId="1518EF71" w14:textId="77777777" w:rsidR="00676683" w:rsidRDefault="00676683" w:rsidP="00676683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点击医生列表中的某一医生，展开该医生的具体信息，点击相应内容可以编辑；可以删除或增加医生</w:t>
            </w:r>
          </w:p>
          <w:p w14:paraId="78A67C58" w14:textId="77777777" w:rsidR="00676683" w:rsidRDefault="00676683" w:rsidP="00676683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点击保存并退出，返回功能主页</w:t>
            </w:r>
          </w:p>
        </w:tc>
      </w:tr>
      <w:tr w:rsidR="00676683" w14:paraId="362DFFAD" w14:textId="77777777" w:rsidTr="007D2C45">
        <w:tc>
          <w:tcPr>
            <w:tcW w:w="1413" w:type="dxa"/>
          </w:tcPr>
          <w:p w14:paraId="7B0C22FE" w14:textId="77777777" w:rsidR="00676683" w:rsidRDefault="00676683" w:rsidP="007D2C45">
            <w:r>
              <w:rPr>
                <w:rFonts w:hint="eastAsia"/>
              </w:rPr>
              <w:lastRenderedPageBreak/>
              <w:t>备选流：</w:t>
            </w:r>
          </w:p>
        </w:tc>
        <w:tc>
          <w:tcPr>
            <w:tcW w:w="6883" w:type="dxa"/>
            <w:gridSpan w:val="4"/>
          </w:tcPr>
          <w:p w14:paraId="1BA76190" w14:textId="77777777" w:rsidR="00676683" w:rsidRDefault="00676683" w:rsidP="007D2C45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4a</w:t>
            </w:r>
            <w:r>
              <w:t xml:space="preserve">. </w:t>
            </w:r>
            <w:r>
              <w:rPr>
                <w:rFonts w:hint="eastAsia"/>
              </w:rPr>
              <w:t>输入信息非法</w:t>
            </w:r>
          </w:p>
          <w:p w14:paraId="7F568B61" w14:textId="77777777" w:rsidR="00676683" w:rsidRDefault="00676683" w:rsidP="007D2C45">
            <w:r>
              <w:rPr>
                <w:rFonts w:hint="eastAsia"/>
              </w:rPr>
              <w:t>弹出信息，提示重新填写</w:t>
            </w:r>
          </w:p>
        </w:tc>
      </w:tr>
      <w:tr w:rsidR="00676683" w14:paraId="777AD9DD" w14:textId="77777777" w:rsidTr="007D2C45">
        <w:tc>
          <w:tcPr>
            <w:tcW w:w="1413" w:type="dxa"/>
          </w:tcPr>
          <w:p w14:paraId="1DB65802" w14:textId="77777777" w:rsidR="00676683" w:rsidRDefault="00676683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775AF521" w14:textId="77777777" w:rsidR="00676683" w:rsidRDefault="00676683" w:rsidP="007D2C45">
            <w:r>
              <w:rPr>
                <w:rFonts w:hint="eastAsia"/>
              </w:rPr>
              <w:t>待定</w:t>
            </w:r>
          </w:p>
        </w:tc>
      </w:tr>
      <w:tr w:rsidR="00676683" w14:paraId="0A7CA8C9" w14:textId="77777777" w:rsidTr="007D2C45">
        <w:tc>
          <w:tcPr>
            <w:tcW w:w="1413" w:type="dxa"/>
          </w:tcPr>
          <w:p w14:paraId="3F04DC43" w14:textId="77777777" w:rsidR="00676683" w:rsidRDefault="00676683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3882BC40" w14:textId="77777777" w:rsidR="00676683" w:rsidRDefault="00676683" w:rsidP="007D2C45"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676683" w:rsidRPr="005160F0" w14:paraId="6E82FE3F" w14:textId="77777777" w:rsidTr="007D2C45">
        <w:tc>
          <w:tcPr>
            <w:tcW w:w="1413" w:type="dxa"/>
          </w:tcPr>
          <w:p w14:paraId="6B63F013" w14:textId="77777777" w:rsidR="00676683" w:rsidRDefault="00676683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73FDE68F" w14:textId="77777777" w:rsidR="00676683" w:rsidRDefault="00676683" w:rsidP="007D2C45">
            <w:r>
              <w:t>4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医生信息包括：姓名、联系方式、工作邮箱、身份（主任、医师、助理医师、护工）等</w:t>
            </w:r>
          </w:p>
        </w:tc>
      </w:tr>
    </w:tbl>
    <w:p w14:paraId="28FD5BAD" w14:textId="387DF12E" w:rsidR="00105796" w:rsidRDefault="00105796" w:rsidP="00105796">
      <w:pPr>
        <w:pStyle w:val="3"/>
      </w:pPr>
      <w:r>
        <w:t>UC</w:t>
      </w:r>
      <w:r w:rsidR="00676683">
        <w:t>11</w:t>
      </w:r>
      <w:r>
        <w:t xml:space="preserve">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676683" w14:paraId="516FFEFD" w14:textId="77777777" w:rsidTr="007D2C45">
        <w:tc>
          <w:tcPr>
            <w:tcW w:w="2074" w:type="dxa"/>
            <w:gridSpan w:val="2"/>
          </w:tcPr>
          <w:p w14:paraId="0297E527" w14:textId="77777777" w:rsidR="00676683" w:rsidRDefault="00676683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183EC3FD" w14:textId="77777777" w:rsidR="00676683" w:rsidRDefault="00676683" w:rsidP="007D2C45">
            <w:r>
              <w:rPr>
                <w:rFonts w:hint="eastAsia"/>
              </w:rPr>
              <w:t>U</w:t>
            </w:r>
            <w:r>
              <w:t>C11</w:t>
            </w:r>
          </w:p>
        </w:tc>
        <w:tc>
          <w:tcPr>
            <w:tcW w:w="2074" w:type="dxa"/>
          </w:tcPr>
          <w:p w14:paraId="3AF18AF1" w14:textId="77777777" w:rsidR="00676683" w:rsidRDefault="00676683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5F6C1BB6" w14:textId="77777777" w:rsidR="00676683" w:rsidRDefault="00676683" w:rsidP="007D2C45">
            <w:r>
              <w:rPr>
                <w:rFonts w:hint="eastAsia"/>
              </w:rPr>
              <w:t>维护挂号信息</w:t>
            </w:r>
          </w:p>
        </w:tc>
      </w:tr>
      <w:tr w:rsidR="00676683" w14:paraId="11C659C8" w14:textId="77777777" w:rsidTr="007D2C45">
        <w:tc>
          <w:tcPr>
            <w:tcW w:w="1413" w:type="dxa"/>
          </w:tcPr>
          <w:p w14:paraId="50962300" w14:textId="77777777" w:rsidR="00676683" w:rsidRDefault="00676683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2AC990D7" w14:textId="77777777" w:rsidR="00676683" w:rsidRDefault="00676683" w:rsidP="007D2C45">
            <w:r>
              <w:rPr>
                <w:rFonts w:hint="eastAsia"/>
              </w:rPr>
              <w:t>最高权限管理员维护医院的挂号放号时间及放号数量</w:t>
            </w:r>
          </w:p>
        </w:tc>
      </w:tr>
      <w:tr w:rsidR="00676683" w14:paraId="568A0F3A" w14:textId="77777777" w:rsidTr="007D2C45">
        <w:tc>
          <w:tcPr>
            <w:tcW w:w="1413" w:type="dxa"/>
          </w:tcPr>
          <w:p w14:paraId="016F00B0" w14:textId="77777777" w:rsidR="00676683" w:rsidRDefault="00676683" w:rsidP="007D2C45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1A7A07CD" w14:textId="77777777" w:rsidR="00676683" w:rsidRDefault="00676683" w:rsidP="007D2C45">
            <w:r>
              <w:rPr>
                <w:rFonts w:hint="eastAsia"/>
              </w:rPr>
              <w:t>最高权限管理员</w:t>
            </w:r>
          </w:p>
        </w:tc>
      </w:tr>
      <w:tr w:rsidR="00676683" w14:paraId="09E27654" w14:textId="77777777" w:rsidTr="007D2C45">
        <w:tc>
          <w:tcPr>
            <w:tcW w:w="1413" w:type="dxa"/>
          </w:tcPr>
          <w:p w14:paraId="0976FB8E" w14:textId="77777777" w:rsidR="00676683" w:rsidRDefault="00676683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349D195B" w14:textId="77777777" w:rsidR="00676683" w:rsidRDefault="00676683" w:rsidP="007D2C45">
            <w:r>
              <w:rPr>
                <w:rFonts w:hint="eastAsia"/>
              </w:rPr>
              <w:t>登录医院账号</w:t>
            </w:r>
          </w:p>
        </w:tc>
      </w:tr>
      <w:tr w:rsidR="00676683" w14:paraId="54747A79" w14:textId="77777777" w:rsidTr="007D2C45">
        <w:tc>
          <w:tcPr>
            <w:tcW w:w="1413" w:type="dxa"/>
          </w:tcPr>
          <w:p w14:paraId="4FE225D1" w14:textId="77777777" w:rsidR="00676683" w:rsidRDefault="00676683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31D1B0B2" w14:textId="77777777" w:rsidR="00676683" w:rsidRDefault="00676683" w:rsidP="007D2C45">
            <w:r>
              <w:rPr>
                <w:rFonts w:hint="eastAsia"/>
              </w:rPr>
              <w:t>系统保存维护后的信息</w:t>
            </w:r>
          </w:p>
        </w:tc>
      </w:tr>
      <w:tr w:rsidR="00676683" w14:paraId="63CC331A" w14:textId="77777777" w:rsidTr="007D2C45">
        <w:tc>
          <w:tcPr>
            <w:tcW w:w="1413" w:type="dxa"/>
          </w:tcPr>
          <w:p w14:paraId="138B5DAF" w14:textId="77777777" w:rsidR="00676683" w:rsidRDefault="00676683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6495C15D" w14:textId="77777777" w:rsidR="00676683" w:rsidRDefault="00676683" w:rsidP="00676683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最高权限管理员在功能主页点击“挂号设置”</w:t>
            </w:r>
          </w:p>
          <w:p w14:paraId="6027EEDD" w14:textId="77777777" w:rsidR="00676683" w:rsidRDefault="00676683" w:rsidP="00676683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系统显示当前设置的挂号时间以及单次放号数目</w:t>
            </w:r>
          </w:p>
          <w:p w14:paraId="77038B91" w14:textId="77777777" w:rsidR="00676683" w:rsidRDefault="00676683" w:rsidP="00676683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点击修改相关数据</w:t>
            </w:r>
          </w:p>
          <w:p w14:paraId="5E0E4078" w14:textId="77777777" w:rsidR="00676683" w:rsidRDefault="00676683" w:rsidP="00676683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保存并返回功能主页</w:t>
            </w:r>
          </w:p>
        </w:tc>
      </w:tr>
      <w:tr w:rsidR="00676683" w14:paraId="44BE9D71" w14:textId="77777777" w:rsidTr="007D2C45">
        <w:tc>
          <w:tcPr>
            <w:tcW w:w="1413" w:type="dxa"/>
          </w:tcPr>
          <w:p w14:paraId="2BD161C9" w14:textId="77777777" w:rsidR="00676683" w:rsidRDefault="00676683" w:rsidP="007D2C45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1AA120BB" w14:textId="77777777" w:rsidR="00676683" w:rsidRDefault="00676683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暂无信息</w:t>
            </w:r>
          </w:p>
          <w:p w14:paraId="32716F11" w14:textId="77777777" w:rsidR="00676683" w:rsidRDefault="00676683" w:rsidP="007D2C45">
            <w:r>
              <w:rPr>
                <w:rFonts w:hint="eastAsia"/>
              </w:rPr>
              <w:t>相关内容显示为空，等待编辑</w:t>
            </w:r>
          </w:p>
        </w:tc>
      </w:tr>
      <w:tr w:rsidR="00676683" w14:paraId="1F0AAE10" w14:textId="77777777" w:rsidTr="007D2C45">
        <w:tc>
          <w:tcPr>
            <w:tcW w:w="1413" w:type="dxa"/>
          </w:tcPr>
          <w:p w14:paraId="5FAACFB7" w14:textId="77777777" w:rsidR="00676683" w:rsidRDefault="00676683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36EF8D40" w14:textId="77777777" w:rsidR="00676683" w:rsidRDefault="00676683" w:rsidP="007D2C45">
            <w:r>
              <w:rPr>
                <w:rFonts w:hint="eastAsia"/>
              </w:rPr>
              <w:t>待定</w:t>
            </w:r>
          </w:p>
        </w:tc>
      </w:tr>
      <w:tr w:rsidR="00676683" w14:paraId="3A0620F2" w14:textId="77777777" w:rsidTr="007D2C45">
        <w:tc>
          <w:tcPr>
            <w:tcW w:w="1413" w:type="dxa"/>
          </w:tcPr>
          <w:p w14:paraId="77C45F2C" w14:textId="77777777" w:rsidR="00676683" w:rsidRDefault="00676683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43840023" w14:textId="77777777" w:rsidR="00676683" w:rsidRDefault="00676683" w:rsidP="007D2C45"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676683" w14:paraId="024DB5F6" w14:textId="77777777" w:rsidTr="007D2C45">
        <w:tc>
          <w:tcPr>
            <w:tcW w:w="1413" w:type="dxa"/>
          </w:tcPr>
          <w:p w14:paraId="182AC2C7" w14:textId="77777777" w:rsidR="00676683" w:rsidRDefault="00676683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3B7EFE1F" w14:textId="77777777" w:rsidR="00676683" w:rsidRDefault="00676683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每日固定时间、固定数目发放第二日的诊号，就诊时间为上午、下午的工作日时间</w:t>
            </w:r>
          </w:p>
          <w:p w14:paraId="11E7BD16" w14:textId="77777777" w:rsidR="00676683" w:rsidRDefault="00676683" w:rsidP="007D2C45">
            <w:r>
              <w:rPr>
                <w:rFonts w:hint="eastAsia"/>
              </w:rPr>
              <w:t>2b</w:t>
            </w:r>
            <w:r>
              <w:t xml:space="preserve">. </w:t>
            </w:r>
            <w:r>
              <w:rPr>
                <w:rFonts w:hint="eastAsia"/>
              </w:rPr>
              <w:t>输入的数据应符合规范</w:t>
            </w:r>
          </w:p>
        </w:tc>
      </w:tr>
    </w:tbl>
    <w:p w14:paraId="1AB2C3A2" w14:textId="03377E93" w:rsidR="00105796" w:rsidRDefault="00105796" w:rsidP="00105796">
      <w:pPr>
        <w:pStyle w:val="3"/>
      </w:pPr>
      <w:r>
        <w:t>UC</w:t>
      </w:r>
      <w:r w:rsidR="00676683">
        <w:t>1</w:t>
      </w:r>
      <w:r>
        <w:t xml:space="preserve">2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676683" w14:paraId="21703538" w14:textId="77777777" w:rsidTr="007D2C45">
        <w:tc>
          <w:tcPr>
            <w:tcW w:w="2074" w:type="dxa"/>
            <w:gridSpan w:val="2"/>
          </w:tcPr>
          <w:p w14:paraId="33067716" w14:textId="77777777" w:rsidR="00676683" w:rsidRDefault="00676683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1A1365C7" w14:textId="77777777" w:rsidR="00676683" w:rsidRDefault="00676683" w:rsidP="007D2C45">
            <w:r>
              <w:rPr>
                <w:rFonts w:hint="eastAsia"/>
              </w:rPr>
              <w:t>U</w:t>
            </w:r>
            <w:r>
              <w:t>C12</w:t>
            </w:r>
          </w:p>
        </w:tc>
        <w:tc>
          <w:tcPr>
            <w:tcW w:w="2074" w:type="dxa"/>
          </w:tcPr>
          <w:p w14:paraId="75345483" w14:textId="77777777" w:rsidR="00676683" w:rsidRDefault="00676683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739B21E5" w14:textId="77777777" w:rsidR="00676683" w:rsidRDefault="00676683" w:rsidP="007D2C45">
            <w:r>
              <w:rPr>
                <w:rFonts w:hint="eastAsia"/>
              </w:rPr>
              <w:t>公众查看医院信息</w:t>
            </w:r>
          </w:p>
        </w:tc>
      </w:tr>
      <w:tr w:rsidR="00676683" w14:paraId="2DF9D156" w14:textId="77777777" w:rsidTr="007D2C45">
        <w:tc>
          <w:tcPr>
            <w:tcW w:w="1413" w:type="dxa"/>
          </w:tcPr>
          <w:p w14:paraId="68B675E4" w14:textId="77777777" w:rsidR="00676683" w:rsidRDefault="00676683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3AD58FC8" w14:textId="77777777" w:rsidR="00676683" w:rsidRDefault="00676683" w:rsidP="007D2C45">
            <w:r>
              <w:rPr>
                <w:rFonts w:hint="eastAsia"/>
              </w:rPr>
              <w:t>公众在医院主页查看医院科室、医生的相关信息</w:t>
            </w:r>
          </w:p>
        </w:tc>
      </w:tr>
      <w:tr w:rsidR="00676683" w14:paraId="231FCF1F" w14:textId="77777777" w:rsidTr="007D2C45">
        <w:tc>
          <w:tcPr>
            <w:tcW w:w="1413" w:type="dxa"/>
          </w:tcPr>
          <w:p w14:paraId="63E09660" w14:textId="77777777" w:rsidR="00676683" w:rsidRDefault="00676683" w:rsidP="007D2C45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39F5BB50" w14:textId="77777777" w:rsidR="00676683" w:rsidRDefault="00676683" w:rsidP="007D2C45">
            <w:r>
              <w:rPr>
                <w:rFonts w:hint="eastAsia"/>
              </w:rPr>
              <w:t>公众（包括患者、医生、管理员、其他人员）</w:t>
            </w:r>
          </w:p>
        </w:tc>
      </w:tr>
      <w:tr w:rsidR="00676683" w14:paraId="5F781A0D" w14:textId="77777777" w:rsidTr="007D2C45">
        <w:tc>
          <w:tcPr>
            <w:tcW w:w="1413" w:type="dxa"/>
          </w:tcPr>
          <w:p w14:paraId="165990B0" w14:textId="77777777" w:rsidR="00676683" w:rsidRDefault="00676683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05105ACD" w14:textId="77777777" w:rsidR="00676683" w:rsidRDefault="00676683" w:rsidP="007D2C45">
            <w:r>
              <w:rPr>
                <w:rFonts w:hint="eastAsia"/>
              </w:rPr>
              <w:t>无</w:t>
            </w:r>
          </w:p>
        </w:tc>
      </w:tr>
      <w:tr w:rsidR="00676683" w14:paraId="72B45ECD" w14:textId="77777777" w:rsidTr="007D2C45">
        <w:tc>
          <w:tcPr>
            <w:tcW w:w="1413" w:type="dxa"/>
          </w:tcPr>
          <w:p w14:paraId="1D8C4BAD" w14:textId="77777777" w:rsidR="00676683" w:rsidRDefault="00676683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2A3FF55B" w14:textId="77777777" w:rsidR="00676683" w:rsidRDefault="00676683" w:rsidP="007D2C45">
            <w:r>
              <w:rPr>
                <w:rFonts w:hint="eastAsia"/>
              </w:rPr>
              <w:t>无</w:t>
            </w:r>
          </w:p>
        </w:tc>
      </w:tr>
      <w:tr w:rsidR="00676683" w14:paraId="58956B17" w14:textId="77777777" w:rsidTr="007D2C45">
        <w:tc>
          <w:tcPr>
            <w:tcW w:w="1413" w:type="dxa"/>
          </w:tcPr>
          <w:p w14:paraId="0CA5C7E6" w14:textId="77777777" w:rsidR="00676683" w:rsidRDefault="00676683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4EF28BE9" w14:textId="77777777" w:rsidR="00676683" w:rsidRDefault="00676683" w:rsidP="00676683">
            <w:pPr>
              <w:pStyle w:val="af2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公众在医院主页点击“科室信息”</w:t>
            </w:r>
          </w:p>
          <w:p w14:paraId="49EE3CD1" w14:textId="77777777" w:rsidR="00676683" w:rsidRDefault="00676683" w:rsidP="00676683">
            <w:pPr>
              <w:pStyle w:val="af2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系统显示科室列表</w:t>
            </w:r>
          </w:p>
          <w:p w14:paraId="539FE93A" w14:textId="77777777" w:rsidR="00676683" w:rsidRDefault="00676683" w:rsidP="00676683">
            <w:pPr>
              <w:pStyle w:val="af2"/>
              <w:numPr>
                <w:ilvl w:val="0"/>
                <w:numId w:val="15"/>
              </w:numPr>
              <w:ind w:firstLineChars="0"/>
            </w:pP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一科室，展开科室介绍、科室排班表以及医生列表</w:t>
            </w:r>
          </w:p>
          <w:p w14:paraId="38C344F7" w14:textId="77777777" w:rsidR="00676683" w:rsidRDefault="00676683" w:rsidP="00676683">
            <w:pPr>
              <w:pStyle w:val="af2"/>
              <w:numPr>
                <w:ilvl w:val="0"/>
                <w:numId w:val="15"/>
              </w:numPr>
              <w:ind w:firstLineChars="0"/>
            </w:pP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一医生，展开医生介绍、医生排班表</w:t>
            </w:r>
          </w:p>
          <w:p w14:paraId="36398AFA" w14:textId="77777777" w:rsidR="00676683" w:rsidRDefault="00676683" w:rsidP="00676683">
            <w:pPr>
              <w:pStyle w:val="af2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查看完毕，返回医院主页</w:t>
            </w:r>
          </w:p>
        </w:tc>
      </w:tr>
      <w:tr w:rsidR="00676683" w14:paraId="77A3F166" w14:textId="77777777" w:rsidTr="007D2C45">
        <w:tc>
          <w:tcPr>
            <w:tcW w:w="1413" w:type="dxa"/>
          </w:tcPr>
          <w:p w14:paraId="773A3C20" w14:textId="77777777" w:rsidR="00676683" w:rsidRDefault="00676683" w:rsidP="007D2C45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1021919D" w14:textId="77777777" w:rsidR="00676683" w:rsidRDefault="00676683" w:rsidP="007D2C45">
            <w:r>
              <w:rPr>
                <w:rFonts w:hint="eastAsia"/>
              </w:rPr>
              <w:t>3</w:t>
            </w:r>
            <w:r>
              <w:t xml:space="preserve">a. </w:t>
            </w:r>
            <w:r>
              <w:rPr>
                <w:rFonts w:hint="eastAsia"/>
              </w:rPr>
              <w:t>管理员正在维护信息</w:t>
            </w:r>
          </w:p>
          <w:p w14:paraId="72DBDC6B" w14:textId="77777777" w:rsidR="00676683" w:rsidRDefault="00676683" w:rsidP="007D2C45">
            <w:r>
              <w:rPr>
                <w:rFonts w:hint="eastAsia"/>
              </w:rPr>
              <w:t>显示提示信息：信息维护中，请稍后再试</w:t>
            </w:r>
          </w:p>
        </w:tc>
      </w:tr>
      <w:tr w:rsidR="00676683" w14:paraId="617536B0" w14:textId="77777777" w:rsidTr="007D2C45">
        <w:tc>
          <w:tcPr>
            <w:tcW w:w="1413" w:type="dxa"/>
          </w:tcPr>
          <w:p w14:paraId="6770D20F" w14:textId="77777777" w:rsidR="00676683" w:rsidRDefault="00676683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6E377AF7" w14:textId="77777777" w:rsidR="00676683" w:rsidRDefault="00676683" w:rsidP="007D2C45">
            <w:r>
              <w:rPr>
                <w:rFonts w:hint="eastAsia"/>
              </w:rPr>
              <w:t>待定</w:t>
            </w:r>
          </w:p>
        </w:tc>
      </w:tr>
      <w:tr w:rsidR="00676683" w14:paraId="6DD5D07E" w14:textId="77777777" w:rsidTr="007D2C45">
        <w:tc>
          <w:tcPr>
            <w:tcW w:w="1413" w:type="dxa"/>
          </w:tcPr>
          <w:p w14:paraId="68BFD993" w14:textId="77777777" w:rsidR="00676683" w:rsidRDefault="00676683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230ABBDD" w14:textId="77777777" w:rsidR="00676683" w:rsidRDefault="00676683" w:rsidP="007D2C45"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676683" w14:paraId="334521FE" w14:textId="77777777" w:rsidTr="007D2C45">
        <w:tc>
          <w:tcPr>
            <w:tcW w:w="1413" w:type="dxa"/>
          </w:tcPr>
          <w:p w14:paraId="3EAC6F5B" w14:textId="77777777" w:rsidR="00676683" w:rsidRDefault="00676683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7838BA04" w14:textId="77777777" w:rsidR="00676683" w:rsidRDefault="00676683" w:rsidP="007D2C45">
            <w:r>
              <w:rPr>
                <w:rFonts w:hint="eastAsia"/>
              </w:rPr>
              <w:t>3a</w:t>
            </w:r>
            <w:r>
              <w:t>. 4a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与U</w:t>
            </w:r>
            <w:r>
              <w:t>C10</w:t>
            </w:r>
            <w:r>
              <w:rPr>
                <w:rFonts w:hint="eastAsia"/>
              </w:rPr>
              <w:t>保持一致</w:t>
            </w:r>
          </w:p>
        </w:tc>
      </w:tr>
    </w:tbl>
    <w:p w14:paraId="5707D1C7" w14:textId="0B3F5CA7" w:rsidR="00105796" w:rsidRPr="00105796" w:rsidRDefault="00105796" w:rsidP="00105796">
      <w:pPr>
        <w:pStyle w:val="3"/>
      </w:pPr>
      <w:r>
        <w:t>UC</w:t>
      </w:r>
      <w:r w:rsidR="00676683">
        <w:t>13</w:t>
      </w:r>
      <w:r>
        <w:t xml:space="preserve">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676683" w14:paraId="592624A8" w14:textId="77777777" w:rsidTr="007D2C45">
        <w:tc>
          <w:tcPr>
            <w:tcW w:w="2074" w:type="dxa"/>
            <w:gridSpan w:val="2"/>
          </w:tcPr>
          <w:p w14:paraId="0CB746DE" w14:textId="77777777" w:rsidR="00676683" w:rsidRDefault="00676683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6E266FF0" w14:textId="77777777" w:rsidR="00676683" w:rsidRDefault="00676683" w:rsidP="007D2C45">
            <w:r>
              <w:rPr>
                <w:rFonts w:hint="eastAsia"/>
              </w:rPr>
              <w:t>U</w:t>
            </w:r>
            <w:r>
              <w:t>C13</w:t>
            </w:r>
          </w:p>
        </w:tc>
        <w:tc>
          <w:tcPr>
            <w:tcW w:w="2074" w:type="dxa"/>
          </w:tcPr>
          <w:p w14:paraId="53A13A5B" w14:textId="77777777" w:rsidR="00676683" w:rsidRDefault="00676683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6B488BC0" w14:textId="77777777" w:rsidR="00676683" w:rsidRDefault="00676683" w:rsidP="007D2C45">
            <w:r>
              <w:rPr>
                <w:rFonts w:hint="eastAsia"/>
              </w:rPr>
              <w:t>管理员管理</w:t>
            </w:r>
          </w:p>
        </w:tc>
      </w:tr>
      <w:tr w:rsidR="00676683" w14:paraId="316C2CFA" w14:textId="77777777" w:rsidTr="007D2C45">
        <w:tc>
          <w:tcPr>
            <w:tcW w:w="1413" w:type="dxa"/>
          </w:tcPr>
          <w:p w14:paraId="27592E0E" w14:textId="77777777" w:rsidR="00676683" w:rsidRDefault="00676683" w:rsidP="007D2C45">
            <w:r>
              <w:rPr>
                <w:rFonts w:hint="eastAsia"/>
              </w:rPr>
              <w:lastRenderedPageBreak/>
              <w:t>描述：</w:t>
            </w:r>
          </w:p>
        </w:tc>
        <w:tc>
          <w:tcPr>
            <w:tcW w:w="6883" w:type="dxa"/>
            <w:gridSpan w:val="4"/>
          </w:tcPr>
          <w:p w14:paraId="23488D94" w14:textId="77777777" w:rsidR="00676683" w:rsidRDefault="00676683" w:rsidP="007D2C45">
            <w:r>
              <w:rPr>
                <w:rFonts w:hint="eastAsia"/>
              </w:rPr>
              <w:t>最高权限管理员添加、删除、转让管理员身份等</w:t>
            </w:r>
          </w:p>
        </w:tc>
      </w:tr>
      <w:tr w:rsidR="00676683" w14:paraId="036A8182" w14:textId="77777777" w:rsidTr="007D2C45">
        <w:tc>
          <w:tcPr>
            <w:tcW w:w="1413" w:type="dxa"/>
          </w:tcPr>
          <w:p w14:paraId="1E062DDE" w14:textId="77777777" w:rsidR="00676683" w:rsidRDefault="00676683" w:rsidP="007D2C45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6E1A5638" w14:textId="77777777" w:rsidR="00676683" w:rsidRDefault="00676683" w:rsidP="007D2C45">
            <w:r>
              <w:rPr>
                <w:rFonts w:hint="eastAsia"/>
              </w:rPr>
              <w:t>最高权限管理员</w:t>
            </w:r>
          </w:p>
        </w:tc>
      </w:tr>
      <w:tr w:rsidR="00676683" w14:paraId="6DBA72B2" w14:textId="77777777" w:rsidTr="007D2C45">
        <w:tc>
          <w:tcPr>
            <w:tcW w:w="1413" w:type="dxa"/>
          </w:tcPr>
          <w:p w14:paraId="27F6FFB7" w14:textId="77777777" w:rsidR="00676683" w:rsidRDefault="00676683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49BCDEC1" w14:textId="77777777" w:rsidR="00676683" w:rsidRDefault="00676683" w:rsidP="007D2C45">
            <w:r>
              <w:rPr>
                <w:rFonts w:hint="eastAsia"/>
              </w:rPr>
              <w:t>登录个人账号</w:t>
            </w:r>
          </w:p>
        </w:tc>
      </w:tr>
      <w:tr w:rsidR="00676683" w14:paraId="3218299E" w14:textId="77777777" w:rsidTr="007D2C45">
        <w:tc>
          <w:tcPr>
            <w:tcW w:w="1413" w:type="dxa"/>
          </w:tcPr>
          <w:p w14:paraId="24CEF5AD" w14:textId="77777777" w:rsidR="00676683" w:rsidRDefault="00676683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32B3AD9D" w14:textId="77777777" w:rsidR="00676683" w:rsidRDefault="00676683" w:rsidP="007D2C45">
            <w:r>
              <w:rPr>
                <w:rFonts w:hint="eastAsia"/>
              </w:rPr>
              <w:t>保存维护后的信息</w:t>
            </w:r>
          </w:p>
        </w:tc>
      </w:tr>
      <w:tr w:rsidR="00676683" w14:paraId="18429F6C" w14:textId="77777777" w:rsidTr="007D2C45">
        <w:tc>
          <w:tcPr>
            <w:tcW w:w="1413" w:type="dxa"/>
          </w:tcPr>
          <w:p w14:paraId="6401541C" w14:textId="77777777" w:rsidR="00676683" w:rsidRDefault="00676683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22049B7A" w14:textId="77777777" w:rsidR="00676683" w:rsidRDefault="00676683" w:rsidP="00676683">
            <w:pPr>
              <w:pStyle w:val="af2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最高权限管理员在功能主页点击“管理员管理”</w:t>
            </w:r>
          </w:p>
          <w:p w14:paraId="25CD60FA" w14:textId="77777777" w:rsidR="00676683" w:rsidRDefault="00676683" w:rsidP="00676683">
            <w:pPr>
              <w:pStyle w:val="af2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系统展示当前管理员列表</w:t>
            </w:r>
          </w:p>
          <w:p w14:paraId="530E1F80" w14:textId="77777777" w:rsidR="00676683" w:rsidRDefault="00676683" w:rsidP="00676683">
            <w:pPr>
              <w:pStyle w:val="af2"/>
              <w:numPr>
                <w:ilvl w:val="0"/>
                <w:numId w:val="16"/>
              </w:numPr>
              <w:ind w:firstLineChars="0"/>
            </w:pP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一管理员展开具体信息以及删除、转让选项</w:t>
            </w:r>
          </w:p>
          <w:p w14:paraId="5FDB52AE" w14:textId="77777777" w:rsidR="00676683" w:rsidRDefault="00676683" w:rsidP="00676683">
            <w:pPr>
              <w:pStyle w:val="af2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点击具体信息可以修改</w:t>
            </w:r>
          </w:p>
          <w:p w14:paraId="7BFFCD9A" w14:textId="77777777" w:rsidR="00676683" w:rsidRDefault="00676683" w:rsidP="00676683">
            <w:pPr>
              <w:pStyle w:val="af2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点击删除选项，则系统将删除该管理员账号</w:t>
            </w:r>
          </w:p>
          <w:p w14:paraId="1F7F7878" w14:textId="77777777" w:rsidR="00676683" w:rsidRDefault="00676683" w:rsidP="00676683">
            <w:pPr>
              <w:pStyle w:val="af2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点击转让选项，则弹出新建对话框，输入新管理员的信息</w:t>
            </w:r>
          </w:p>
          <w:p w14:paraId="783D603E" w14:textId="77777777" w:rsidR="00676683" w:rsidRDefault="00676683" w:rsidP="00676683">
            <w:pPr>
              <w:pStyle w:val="af2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列表</w:t>
            </w:r>
            <w:proofErr w:type="gramStart"/>
            <w:r>
              <w:rPr>
                <w:rFonts w:hint="eastAsia"/>
              </w:rPr>
              <w:t>头显示</w:t>
            </w:r>
            <w:proofErr w:type="gramEnd"/>
            <w:r>
              <w:rPr>
                <w:rFonts w:hint="eastAsia"/>
              </w:rPr>
              <w:t>“增加管理员”，点击后弹出新建对话框信息，转入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，不同之处为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将会删除旧管理员账号</w:t>
            </w:r>
          </w:p>
          <w:p w14:paraId="65A223C1" w14:textId="77777777" w:rsidR="00676683" w:rsidRDefault="00676683" w:rsidP="00676683">
            <w:pPr>
              <w:pStyle w:val="af2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操作完毕，返回功能主页</w:t>
            </w:r>
          </w:p>
        </w:tc>
      </w:tr>
      <w:tr w:rsidR="00676683" w14:paraId="10657BA4" w14:textId="77777777" w:rsidTr="007D2C45">
        <w:tc>
          <w:tcPr>
            <w:tcW w:w="1413" w:type="dxa"/>
          </w:tcPr>
          <w:p w14:paraId="4EEAB2D2" w14:textId="77777777" w:rsidR="00676683" w:rsidRDefault="00676683" w:rsidP="007D2C45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1CDB1229" w14:textId="77777777" w:rsidR="00676683" w:rsidRDefault="00676683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无任何管理员</w:t>
            </w:r>
          </w:p>
          <w:p w14:paraId="1B5469A4" w14:textId="77777777" w:rsidR="00676683" w:rsidRDefault="00676683" w:rsidP="007D2C45">
            <w:r>
              <w:rPr>
                <w:rFonts w:hint="eastAsia"/>
              </w:rPr>
              <w:t>列表显示为空，等待添加</w:t>
            </w:r>
          </w:p>
        </w:tc>
      </w:tr>
      <w:tr w:rsidR="00676683" w14:paraId="4A1E720C" w14:textId="77777777" w:rsidTr="007D2C45">
        <w:tc>
          <w:tcPr>
            <w:tcW w:w="1413" w:type="dxa"/>
          </w:tcPr>
          <w:p w14:paraId="20450BDC" w14:textId="77777777" w:rsidR="00676683" w:rsidRDefault="00676683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13E4C321" w14:textId="77777777" w:rsidR="00676683" w:rsidRDefault="00676683" w:rsidP="007D2C45">
            <w:r>
              <w:rPr>
                <w:rFonts w:hint="eastAsia"/>
              </w:rPr>
              <w:t>待定</w:t>
            </w:r>
          </w:p>
        </w:tc>
      </w:tr>
      <w:tr w:rsidR="00676683" w14:paraId="79A815BD" w14:textId="77777777" w:rsidTr="007D2C45">
        <w:tc>
          <w:tcPr>
            <w:tcW w:w="1413" w:type="dxa"/>
          </w:tcPr>
          <w:p w14:paraId="0D0A24E2" w14:textId="77777777" w:rsidR="00676683" w:rsidRDefault="00676683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5935A281" w14:textId="77777777" w:rsidR="00676683" w:rsidRDefault="00676683" w:rsidP="007D2C45"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676683" w14:paraId="5FD637DB" w14:textId="77777777" w:rsidTr="007D2C45">
        <w:tc>
          <w:tcPr>
            <w:tcW w:w="1413" w:type="dxa"/>
          </w:tcPr>
          <w:p w14:paraId="4056DC8F" w14:textId="77777777" w:rsidR="00676683" w:rsidRDefault="00676683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5F583F2D" w14:textId="77777777" w:rsidR="00676683" w:rsidRDefault="00676683" w:rsidP="007D2C45">
            <w:r>
              <w:rPr>
                <w:rFonts w:hint="eastAsia"/>
              </w:rPr>
              <w:t>4a</w:t>
            </w:r>
            <w:r>
              <w:t xml:space="preserve">. </w:t>
            </w:r>
            <w:r>
              <w:rPr>
                <w:rFonts w:hint="eastAsia"/>
              </w:rPr>
              <w:t>具体信息包括：管理员姓名、联系方式、管理科室、身份等</w:t>
            </w:r>
          </w:p>
          <w:p w14:paraId="577C8A65" w14:textId="77777777" w:rsidR="00676683" w:rsidRDefault="00676683" w:rsidP="007D2C45">
            <w:r>
              <w:rPr>
                <w:rFonts w:hint="eastAsia"/>
              </w:rPr>
              <w:t>6a</w:t>
            </w:r>
            <w:r>
              <w:t xml:space="preserve">. </w:t>
            </w:r>
            <w:r>
              <w:rPr>
                <w:rFonts w:hint="eastAsia"/>
              </w:rPr>
              <w:t>输入信息参考4a</w:t>
            </w:r>
            <w:r>
              <w:t xml:space="preserve">. </w:t>
            </w:r>
          </w:p>
        </w:tc>
      </w:tr>
    </w:tbl>
    <w:p w14:paraId="0CD67AF5" w14:textId="77777777" w:rsidR="00105796" w:rsidRPr="00105796" w:rsidRDefault="00105796" w:rsidP="00105796"/>
    <w:p w14:paraId="266F1C72" w14:textId="77777777" w:rsidR="00E67440" w:rsidRDefault="00DA1C72">
      <w:pPr>
        <w:pStyle w:val="2"/>
        <w:ind w:left="720" w:hanging="720"/>
      </w:pPr>
      <w:bookmarkStart w:id="15" w:name="_Toc498836233"/>
      <w:bookmarkStart w:id="16" w:name="_Toc51749367"/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15"/>
      <w:bookmarkEnd w:id="16"/>
    </w:p>
    <w:p w14:paraId="5BBE042F" w14:textId="31918263" w:rsidR="00E67440" w:rsidRDefault="00EC2BD4" w:rsidP="00594942">
      <w:pPr>
        <w:pStyle w:val="3"/>
        <w:ind w:left="720" w:hanging="720"/>
      </w:pPr>
      <w:r>
        <w:rPr>
          <w:rFonts w:hint="eastAsia"/>
        </w:rPr>
        <w:t>界面友好</w:t>
      </w:r>
    </w:p>
    <w:p w14:paraId="1FA43B23" w14:textId="53CB16B5" w:rsidR="00EC2BD4" w:rsidRDefault="00EC2BD4" w:rsidP="00EC2BD4">
      <w:pPr>
        <w:pStyle w:val="a9"/>
      </w:pPr>
      <w:r>
        <w:rPr>
          <w:rFonts w:hint="eastAsia"/>
        </w:rPr>
        <w:t>界面简洁明了，栏目分类明确，按钮清晰显目</w:t>
      </w:r>
    </w:p>
    <w:p w14:paraId="289837D8" w14:textId="4068560D" w:rsidR="00EC2BD4" w:rsidRDefault="00EC2BD4" w:rsidP="00EC2BD4">
      <w:pPr>
        <w:pStyle w:val="3"/>
        <w:ind w:left="720" w:hanging="720"/>
      </w:pPr>
      <w:r>
        <w:rPr>
          <w:rFonts w:hint="eastAsia"/>
        </w:rPr>
        <w:t>各类历史记录可以查询</w:t>
      </w:r>
    </w:p>
    <w:p w14:paraId="3882A432" w14:textId="6D4F7464" w:rsidR="00EC2BD4" w:rsidRDefault="00EC2BD4" w:rsidP="00EC2BD4">
      <w:pPr>
        <w:pStyle w:val="a9"/>
      </w:pPr>
      <w:r>
        <w:rPr>
          <w:rFonts w:hint="eastAsia"/>
        </w:rPr>
        <w:t>患者可以查询挂号记录、就诊记录等，医生可以查询历史接诊信息、历史排班信息</w:t>
      </w:r>
    </w:p>
    <w:p w14:paraId="67112E22" w14:textId="76727554" w:rsidR="00594942" w:rsidRDefault="00594942" w:rsidP="00594942">
      <w:pPr>
        <w:pStyle w:val="3"/>
        <w:ind w:left="720" w:hanging="720"/>
      </w:pPr>
      <w:r>
        <w:rPr>
          <w:rFonts w:hint="eastAsia"/>
        </w:rPr>
        <w:t>路径导航</w:t>
      </w:r>
    </w:p>
    <w:p w14:paraId="74C5E6F8" w14:textId="25A7928C" w:rsidR="00EC2BD4" w:rsidRPr="00594942" w:rsidRDefault="00594942" w:rsidP="00594942">
      <w:pPr>
        <w:pStyle w:val="a9"/>
      </w:pPr>
      <w:r>
        <w:rPr>
          <w:rFonts w:hint="eastAsia"/>
        </w:rPr>
        <w:t>路径导航</w:t>
      </w:r>
      <w:proofErr w:type="gramStart"/>
      <w:r>
        <w:rPr>
          <w:rFonts w:hint="eastAsia"/>
        </w:rPr>
        <w:t>以侧边栏</w:t>
      </w:r>
      <w:proofErr w:type="gramEnd"/>
      <w:r>
        <w:rPr>
          <w:rFonts w:hint="eastAsia"/>
        </w:rPr>
        <w:t>的形式实现，任意时刻可以进入任意界面分支，增强使用的便捷程度。</w:t>
      </w:r>
    </w:p>
    <w:p w14:paraId="23B35DEF" w14:textId="77777777" w:rsidR="00E67440" w:rsidRDefault="00E67440">
      <w:pPr>
        <w:pStyle w:val="2"/>
      </w:pPr>
      <w:bookmarkStart w:id="17" w:name="_Toc498836235"/>
      <w:bookmarkStart w:id="18" w:name="_Toc51749369"/>
      <w:r>
        <w:rPr>
          <w:rFonts w:hint="eastAsia"/>
        </w:rPr>
        <w:t>可靠性</w:t>
      </w:r>
      <w:bookmarkEnd w:id="17"/>
      <w:bookmarkEnd w:id="18"/>
    </w:p>
    <w:p w14:paraId="5485440B" w14:textId="2D659751" w:rsidR="00E67440" w:rsidRDefault="00594942">
      <w:pPr>
        <w:pStyle w:val="3"/>
        <w:ind w:left="720" w:hanging="720"/>
      </w:pPr>
      <w:r>
        <w:rPr>
          <w:rFonts w:hint="eastAsia"/>
        </w:rPr>
        <w:t>可用性</w:t>
      </w:r>
    </w:p>
    <w:p w14:paraId="7A4F198A" w14:textId="7D3CEDC7" w:rsidR="00594942" w:rsidRDefault="00594942" w:rsidP="00594942">
      <w:pPr>
        <w:pStyle w:val="a9"/>
      </w:pPr>
      <w:bookmarkStart w:id="19" w:name="_Toc498836237"/>
      <w:bookmarkStart w:id="20" w:name="_Toc51749371"/>
      <w:r>
        <w:rPr>
          <w:rFonts w:hint="eastAsia"/>
        </w:rPr>
        <w:t>可用时间占比</w:t>
      </w:r>
      <w:r w:rsidR="00056C0F">
        <w:rPr>
          <w:rFonts w:hint="eastAsia"/>
        </w:rPr>
        <w:t>9</w:t>
      </w:r>
      <w:r w:rsidR="00056C0F">
        <w:t>0</w:t>
      </w:r>
      <w:r w:rsidR="00056C0F">
        <w:rPr>
          <w:rFonts w:hint="eastAsia"/>
        </w:rPr>
        <w:t>%以上</w:t>
      </w:r>
    </w:p>
    <w:p w14:paraId="28A767BA" w14:textId="5DD2615C" w:rsidR="00C1745D" w:rsidRPr="00C1745D" w:rsidRDefault="00C1745D" w:rsidP="00C1745D">
      <w:pPr>
        <w:pStyle w:val="3"/>
        <w:ind w:left="720" w:hanging="720"/>
      </w:pPr>
      <w:r>
        <w:rPr>
          <w:rFonts w:hint="eastAsia"/>
        </w:rPr>
        <w:t>平均故障间隔时间</w:t>
      </w:r>
    </w:p>
    <w:p w14:paraId="257AEEA5" w14:textId="7FE26ABD" w:rsidR="00056C0F" w:rsidRDefault="00C1745D" w:rsidP="00594942">
      <w:pPr>
        <w:pStyle w:val="a9"/>
      </w:pPr>
      <w:r>
        <w:t>72</w:t>
      </w:r>
      <w:r>
        <w:rPr>
          <w:rFonts w:hint="eastAsia"/>
        </w:rPr>
        <w:t>小时</w:t>
      </w:r>
    </w:p>
    <w:p w14:paraId="357A8EA1" w14:textId="2CD5750E" w:rsidR="00C1745D" w:rsidRPr="00C1745D" w:rsidRDefault="00C1745D" w:rsidP="00C1745D">
      <w:pPr>
        <w:pStyle w:val="3"/>
        <w:ind w:left="720" w:hanging="720"/>
      </w:pPr>
      <w:r>
        <w:rPr>
          <w:rFonts w:hint="eastAsia"/>
        </w:rPr>
        <w:t>平均修复时间</w:t>
      </w:r>
    </w:p>
    <w:p w14:paraId="1847D5AA" w14:textId="3CF4633C" w:rsidR="00056C0F" w:rsidRDefault="00C1745D" w:rsidP="00594942">
      <w:pPr>
        <w:pStyle w:val="a9"/>
      </w:pPr>
      <w:r>
        <w:rPr>
          <w:rFonts w:hint="eastAsia"/>
        </w:rPr>
        <w:t>1小时</w:t>
      </w:r>
    </w:p>
    <w:p w14:paraId="6820FFE3" w14:textId="22102EA5" w:rsidR="00C1745D" w:rsidRPr="00C1745D" w:rsidRDefault="00C1745D" w:rsidP="00C1745D">
      <w:pPr>
        <w:pStyle w:val="3"/>
        <w:ind w:left="720" w:hanging="720"/>
      </w:pPr>
      <w:r>
        <w:rPr>
          <w:rFonts w:hint="eastAsia"/>
        </w:rPr>
        <w:t>最高缺陷率</w:t>
      </w:r>
    </w:p>
    <w:p w14:paraId="187E88A3" w14:textId="6072646E" w:rsidR="00056C0F" w:rsidRPr="00594942" w:rsidRDefault="00C1745D" w:rsidP="00C1745D">
      <w:pPr>
        <w:pStyle w:val="a9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bugs</w:t>
      </w:r>
      <w:r>
        <w:t>/KLOC</w:t>
      </w:r>
    </w:p>
    <w:p w14:paraId="11F92C3A" w14:textId="4793C728" w:rsidR="00E67440" w:rsidRDefault="00594942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性能</w:t>
      </w:r>
      <w:bookmarkEnd w:id="19"/>
      <w:bookmarkEnd w:id="20"/>
    </w:p>
    <w:p w14:paraId="4C59D8E6" w14:textId="2E858D43" w:rsidR="007551E7" w:rsidRDefault="007551E7" w:rsidP="007551E7">
      <w:pPr>
        <w:pStyle w:val="3"/>
        <w:ind w:left="720" w:hanging="720"/>
      </w:pPr>
      <w:r>
        <w:rPr>
          <w:rFonts w:hint="eastAsia"/>
        </w:rPr>
        <w:t>事务响应时间</w:t>
      </w:r>
    </w:p>
    <w:p w14:paraId="62AE1B4A" w14:textId="7254DE34" w:rsidR="007551E7" w:rsidRDefault="007551E7" w:rsidP="007551E7">
      <w:pPr>
        <w:pStyle w:val="a9"/>
      </w:pPr>
      <w:r>
        <w:rPr>
          <w:rFonts w:hint="eastAsia"/>
        </w:rPr>
        <w:t>平均：0</w:t>
      </w:r>
      <w:r>
        <w:t>.2</w:t>
      </w:r>
      <w:r>
        <w:rPr>
          <w:rFonts w:hint="eastAsia"/>
        </w:rPr>
        <w:t>秒</w:t>
      </w:r>
    </w:p>
    <w:p w14:paraId="3CDD743E" w14:textId="649C5D0E" w:rsidR="007551E7" w:rsidRPr="007551E7" w:rsidRDefault="007551E7" w:rsidP="007551E7">
      <w:pPr>
        <w:pStyle w:val="a9"/>
      </w:pPr>
      <w:r>
        <w:rPr>
          <w:rFonts w:hint="eastAsia"/>
        </w:rPr>
        <w:t>最长：0</w:t>
      </w:r>
      <w:r>
        <w:t>.6</w:t>
      </w:r>
      <w:r>
        <w:rPr>
          <w:rFonts w:hint="eastAsia"/>
        </w:rPr>
        <w:t>秒</w:t>
      </w:r>
    </w:p>
    <w:p w14:paraId="752A0B36" w14:textId="3715D004" w:rsidR="007551E7" w:rsidRDefault="007551E7" w:rsidP="007551E7">
      <w:pPr>
        <w:pStyle w:val="3"/>
        <w:ind w:left="720" w:hanging="720"/>
      </w:pPr>
      <w:r>
        <w:rPr>
          <w:rFonts w:hint="eastAsia"/>
        </w:rPr>
        <w:t>吞吐量</w:t>
      </w:r>
    </w:p>
    <w:p w14:paraId="59543143" w14:textId="7E7DD242" w:rsidR="007551E7" w:rsidRDefault="007551E7" w:rsidP="007551E7">
      <w:pPr>
        <w:pStyle w:val="a9"/>
      </w:pPr>
      <w:r>
        <w:rPr>
          <w:rFonts w:hint="eastAsia"/>
        </w:rPr>
        <w:t>2-</w:t>
      </w:r>
      <w:r>
        <w:t>5</w:t>
      </w:r>
      <w:r>
        <w:rPr>
          <w:rFonts w:hint="eastAsia"/>
        </w:rPr>
        <w:t>/秒</w:t>
      </w:r>
    </w:p>
    <w:p w14:paraId="2CE7BB50" w14:textId="17CD97E6" w:rsidR="007551E7" w:rsidRDefault="007551E7" w:rsidP="007551E7">
      <w:pPr>
        <w:pStyle w:val="3"/>
        <w:ind w:left="720" w:hanging="720"/>
      </w:pPr>
      <w:r>
        <w:rPr>
          <w:rFonts w:hint="eastAsia"/>
        </w:rPr>
        <w:t>容量</w:t>
      </w:r>
    </w:p>
    <w:p w14:paraId="52C6EA4D" w14:textId="0FB2E44A" w:rsidR="007551E7" w:rsidRPr="007551E7" w:rsidRDefault="007551E7" w:rsidP="007551E7">
      <w:pPr>
        <w:pStyle w:val="a9"/>
      </w:pPr>
      <w:r>
        <w:t>30</w:t>
      </w:r>
    </w:p>
    <w:p w14:paraId="043DD187" w14:textId="77777777" w:rsidR="00E67440" w:rsidRDefault="00E67440">
      <w:pPr>
        <w:pStyle w:val="2"/>
      </w:pPr>
      <w:bookmarkStart w:id="21" w:name="_Toc498836239"/>
      <w:bookmarkStart w:id="22" w:name="_Toc51749373"/>
      <w:r>
        <w:rPr>
          <w:rFonts w:hint="eastAsia"/>
        </w:rPr>
        <w:t>可支持性</w:t>
      </w:r>
      <w:bookmarkEnd w:id="21"/>
      <w:bookmarkEnd w:id="22"/>
    </w:p>
    <w:p w14:paraId="2F61FEC4" w14:textId="3AF732A8" w:rsidR="007551E7" w:rsidRDefault="007551E7" w:rsidP="007551E7">
      <w:pPr>
        <w:pStyle w:val="3"/>
        <w:ind w:left="720" w:hanging="720"/>
      </w:pPr>
      <w:r>
        <w:rPr>
          <w:rFonts w:hint="eastAsia"/>
        </w:rPr>
        <w:t>编码标准</w:t>
      </w:r>
    </w:p>
    <w:p w14:paraId="385F2B67" w14:textId="13DA5650" w:rsidR="00FC0E02" w:rsidRPr="00FC0E02" w:rsidRDefault="00FC0E02" w:rsidP="00FC0E02">
      <w:pPr>
        <w:pStyle w:val="a9"/>
      </w:pPr>
      <w:r>
        <w:rPr>
          <w:rFonts w:hint="eastAsia"/>
        </w:rPr>
        <w:t>参考google编码规范、google开源项目风格指南</w:t>
      </w:r>
    </w:p>
    <w:p w14:paraId="4B81AB98" w14:textId="77777777" w:rsidR="00E67440" w:rsidRDefault="00E67440">
      <w:pPr>
        <w:pStyle w:val="2"/>
      </w:pPr>
      <w:bookmarkStart w:id="23" w:name="_Toc498836241"/>
      <w:bookmarkStart w:id="24" w:name="_Toc51749375"/>
      <w:r>
        <w:rPr>
          <w:rFonts w:hint="eastAsia"/>
        </w:rPr>
        <w:t>设计约束</w:t>
      </w:r>
      <w:bookmarkEnd w:id="23"/>
      <w:bookmarkEnd w:id="24"/>
    </w:p>
    <w:p w14:paraId="5032B869" w14:textId="394F6449" w:rsidR="00FC0E02" w:rsidRDefault="00FC0E02" w:rsidP="00FC0E02">
      <w:pPr>
        <w:pStyle w:val="3"/>
        <w:ind w:left="720" w:hanging="720"/>
      </w:pPr>
      <w:r>
        <w:rPr>
          <w:rFonts w:hint="eastAsia"/>
        </w:rPr>
        <w:t>软件语言</w:t>
      </w:r>
    </w:p>
    <w:p w14:paraId="77630B20" w14:textId="72C2DFDF" w:rsidR="00FC0E02" w:rsidRDefault="00FC0E02" w:rsidP="00FC0E02">
      <w:pPr>
        <w:pStyle w:val="a9"/>
      </w:pPr>
      <w:r>
        <w:rPr>
          <w:rFonts w:hint="eastAsia"/>
        </w:rPr>
        <w:t>前端采用React框架、</w:t>
      </w:r>
      <w:r>
        <w:t>JavaScript</w:t>
      </w:r>
      <w:r>
        <w:rPr>
          <w:rFonts w:hint="eastAsia"/>
        </w:rPr>
        <w:t>语言编写；后端采用</w:t>
      </w:r>
      <w:r>
        <w:t>Spring Boot</w:t>
      </w:r>
      <w:r>
        <w:rPr>
          <w:rFonts w:hint="eastAsia"/>
        </w:rPr>
        <w:t>框架、java语言编写；数据库采用</w:t>
      </w:r>
      <w:r>
        <w:t>MySQL</w:t>
      </w:r>
      <w:r>
        <w:rPr>
          <w:rFonts w:hint="eastAsia"/>
        </w:rPr>
        <w:t>编写。</w:t>
      </w:r>
    </w:p>
    <w:p w14:paraId="391366CC" w14:textId="47C9A5D8" w:rsidR="00FC0E02" w:rsidRDefault="00FC0E02" w:rsidP="00FC0E02">
      <w:pPr>
        <w:pStyle w:val="3"/>
        <w:ind w:left="720" w:hanging="720"/>
      </w:pPr>
      <w:r>
        <w:rPr>
          <w:rFonts w:hint="eastAsia"/>
        </w:rPr>
        <w:t>版本管理</w:t>
      </w:r>
    </w:p>
    <w:p w14:paraId="1DEC3453" w14:textId="74E3ADB2" w:rsidR="00FC0E02" w:rsidRPr="00FC0E02" w:rsidRDefault="00FC0E02" w:rsidP="00FC0E02">
      <w:pPr>
        <w:pStyle w:val="3"/>
        <w:numPr>
          <w:ilvl w:val="0"/>
          <w:numId w:val="0"/>
        </w:numPr>
        <w:ind w:left="720"/>
      </w:pPr>
      <w:r>
        <w:rPr>
          <w:rFonts w:hint="eastAsia"/>
        </w:rPr>
        <w:t>采用git管理</w:t>
      </w:r>
      <w:r w:rsidR="00A42357">
        <w:rPr>
          <w:rFonts w:hint="eastAsia"/>
        </w:rPr>
        <w:t>项目版本。</w:t>
      </w:r>
    </w:p>
    <w:p w14:paraId="2FFC325F" w14:textId="77777777" w:rsidR="00E67440" w:rsidRPr="001626B8" w:rsidRDefault="00E67440">
      <w:pPr>
        <w:pStyle w:val="2"/>
        <w:rPr>
          <w:color w:val="000000" w:themeColor="text1"/>
        </w:rPr>
      </w:pPr>
      <w:bookmarkStart w:id="25" w:name="_Toc498836245"/>
      <w:bookmarkStart w:id="26" w:name="_Toc51749378"/>
      <w:r w:rsidRPr="001626B8">
        <w:rPr>
          <w:rFonts w:hint="eastAsia"/>
          <w:color w:val="000000" w:themeColor="text1"/>
        </w:rPr>
        <w:t>接口</w:t>
      </w:r>
      <w:bookmarkEnd w:id="25"/>
      <w:bookmarkEnd w:id="26"/>
    </w:p>
    <w:p w14:paraId="25816A1A" w14:textId="6195EC37" w:rsidR="00E67440" w:rsidRPr="001626B8" w:rsidRDefault="00E67440">
      <w:pPr>
        <w:pStyle w:val="3"/>
        <w:ind w:left="720" w:hanging="720"/>
        <w:rPr>
          <w:color w:val="000000" w:themeColor="text1"/>
        </w:rPr>
      </w:pPr>
      <w:bookmarkStart w:id="27" w:name="_Toc498836246"/>
      <w:bookmarkStart w:id="28" w:name="_Toc51749379"/>
      <w:r w:rsidRPr="001626B8">
        <w:rPr>
          <w:rFonts w:hint="eastAsia"/>
          <w:color w:val="000000" w:themeColor="text1"/>
        </w:rPr>
        <w:t>用户界面</w:t>
      </w:r>
      <w:bookmarkEnd w:id="27"/>
      <w:bookmarkEnd w:id="28"/>
    </w:p>
    <w:p w14:paraId="0010D797" w14:textId="77777777" w:rsidR="00A42357" w:rsidRPr="001626B8" w:rsidRDefault="00A42357" w:rsidP="00A42357">
      <w:pPr>
        <w:rPr>
          <w:color w:val="000000" w:themeColor="text1"/>
          <w:szCs w:val="21"/>
        </w:rPr>
      </w:pPr>
      <w:r w:rsidRPr="001626B8">
        <w:rPr>
          <w:rFonts w:hint="eastAsia"/>
          <w:color w:val="000000" w:themeColor="text1"/>
          <w:szCs w:val="21"/>
        </w:rPr>
        <w:t>1</w:t>
      </w:r>
      <w:r w:rsidRPr="001626B8">
        <w:rPr>
          <w:color w:val="000000" w:themeColor="text1"/>
          <w:szCs w:val="21"/>
        </w:rPr>
        <w:t xml:space="preserve">. </w:t>
      </w:r>
      <w:r w:rsidRPr="001626B8">
        <w:rPr>
          <w:rFonts w:hint="eastAsia"/>
          <w:color w:val="000000" w:themeColor="text1"/>
          <w:szCs w:val="21"/>
        </w:rPr>
        <w:t>面向公众</w:t>
      </w:r>
    </w:p>
    <w:p w14:paraId="212B654B" w14:textId="77777777" w:rsidR="00A42357" w:rsidRPr="001626B8" w:rsidRDefault="00A42357" w:rsidP="00A42357">
      <w:pPr>
        <w:ind w:firstLineChars="100" w:firstLine="200"/>
        <w:rPr>
          <w:color w:val="000000" w:themeColor="text1"/>
          <w:szCs w:val="21"/>
        </w:rPr>
      </w:pPr>
      <w:r w:rsidRPr="001626B8">
        <w:rPr>
          <w:color w:val="000000" w:themeColor="text1"/>
          <w:szCs w:val="21"/>
        </w:rPr>
        <w:t xml:space="preserve">1.1 </w:t>
      </w:r>
      <w:r w:rsidRPr="001626B8">
        <w:rPr>
          <w:rFonts w:hint="eastAsia"/>
          <w:b/>
          <w:bCs/>
          <w:color w:val="000000" w:themeColor="text1"/>
          <w:szCs w:val="21"/>
        </w:rPr>
        <w:t>医院主页</w:t>
      </w:r>
      <w:r w:rsidRPr="001626B8">
        <w:rPr>
          <w:rFonts w:hint="eastAsia"/>
          <w:color w:val="000000" w:themeColor="text1"/>
          <w:szCs w:val="21"/>
        </w:rPr>
        <w:t>：地址、联系方式、诊疗内容、【医院新闻】等信息，科室信息、医生介绍等，无需登录即可展示</w:t>
      </w:r>
    </w:p>
    <w:p w14:paraId="18D9B2E2" w14:textId="77777777" w:rsidR="00A42357" w:rsidRPr="001626B8" w:rsidRDefault="00A42357" w:rsidP="00A42357">
      <w:pPr>
        <w:rPr>
          <w:color w:val="000000" w:themeColor="text1"/>
          <w:szCs w:val="21"/>
        </w:rPr>
      </w:pPr>
      <w:r w:rsidRPr="001626B8">
        <w:rPr>
          <w:rFonts w:hint="eastAsia"/>
          <w:color w:val="000000" w:themeColor="text1"/>
          <w:szCs w:val="21"/>
        </w:rPr>
        <w:t xml:space="preserve"> </w:t>
      </w:r>
      <w:r w:rsidRPr="001626B8">
        <w:rPr>
          <w:color w:val="000000" w:themeColor="text1"/>
          <w:szCs w:val="21"/>
        </w:rPr>
        <w:t xml:space="preserve">   1.1.1 </w:t>
      </w:r>
      <w:r w:rsidRPr="001626B8">
        <w:rPr>
          <w:rFonts w:hint="eastAsia"/>
          <w:b/>
          <w:bCs/>
          <w:color w:val="000000" w:themeColor="text1"/>
          <w:szCs w:val="21"/>
        </w:rPr>
        <w:t>医生介绍</w:t>
      </w:r>
      <w:r w:rsidRPr="001626B8">
        <w:rPr>
          <w:rFonts w:hint="eastAsia"/>
          <w:color w:val="000000" w:themeColor="text1"/>
          <w:szCs w:val="21"/>
        </w:rPr>
        <w:t>：医生列表（可查询）</w:t>
      </w:r>
    </w:p>
    <w:p w14:paraId="72B057E6" w14:textId="77777777" w:rsidR="00A42357" w:rsidRPr="001626B8" w:rsidRDefault="00A42357" w:rsidP="00A42357">
      <w:pPr>
        <w:ind w:firstLineChars="300" w:firstLine="600"/>
        <w:rPr>
          <w:color w:val="000000" w:themeColor="text1"/>
          <w:szCs w:val="21"/>
        </w:rPr>
      </w:pPr>
      <w:r w:rsidRPr="001626B8">
        <w:rPr>
          <w:color w:val="000000" w:themeColor="text1"/>
          <w:szCs w:val="21"/>
        </w:rPr>
        <w:t>1.1.1.1</w:t>
      </w:r>
      <w:r w:rsidRPr="001626B8">
        <w:rPr>
          <w:rFonts w:hint="eastAsia"/>
          <w:b/>
          <w:bCs/>
          <w:color w:val="000000" w:themeColor="text1"/>
          <w:szCs w:val="21"/>
        </w:rPr>
        <w:t>医生详细信息</w:t>
      </w:r>
      <w:r w:rsidRPr="001626B8">
        <w:rPr>
          <w:rFonts w:hint="eastAsia"/>
          <w:color w:val="000000" w:themeColor="text1"/>
          <w:szCs w:val="21"/>
        </w:rPr>
        <w:t>：所在科室、身份、入院年份等，个人排班表，所在科室跳转1</w:t>
      </w:r>
      <w:r w:rsidRPr="001626B8">
        <w:rPr>
          <w:color w:val="000000" w:themeColor="text1"/>
          <w:szCs w:val="21"/>
        </w:rPr>
        <w:t>.1.2.1</w:t>
      </w:r>
    </w:p>
    <w:p w14:paraId="7228FD8D" w14:textId="77777777" w:rsidR="00A42357" w:rsidRPr="001626B8" w:rsidRDefault="00A42357" w:rsidP="00A42357">
      <w:pPr>
        <w:rPr>
          <w:color w:val="000000" w:themeColor="text1"/>
          <w:szCs w:val="21"/>
        </w:rPr>
      </w:pPr>
      <w:r w:rsidRPr="001626B8">
        <w:rPr>
          <w:rFonts w:hint="eastAsia"/>
          <w:color w:val="000000" w:themeColor="text1"/>
          <w:szCs w:val="21"/>
        </w:rPr>
        <w:t xml:space="preserve"> </w:t>
      </w:r>
      <w:r w:rsidRPr="001626B8">
        <w:rPr>
          <w:color w:val="000000" w:themeColor="text1"/>
          <w:szCs w:val="21"/>
        </w:rPr>
        <w:t xml:space="preserve">   1.1.2 </w:t>
      </w:r>
      <w:r w:rsidRPr="001626B8">
        <w:rPr>
          <w:rFonts w:hint="eastAsia"/>
          <w:b/>
          <w:bCs/>
          <w:color w:val="000000" w:themeColor="text1"/>
          <w:szCs w:val="21"/>
        </w:rPr>
        <w:t>科室信息</w:t>
      </w:r>
      <w:r w:rsidRPr="001626B8">
        <w:rPr>
          <w:rFonts w:hint="eastAsia"/>
          <w:color w:val="000000" w:themeColor="text1"/>
          <w:szCs w:val="21"/>
        </w:rPr>
        <w:t>：科室列表（较少，无需查询）</w:t>
      </w:r>
    </w:p>
    <w:p w14:paraId="2993F2C0" w14:textId="77777777" w:rsidR="00A42357" w:rsidRPr="001626B8" w:rsidRDefault="00A42357" w:rsidP="00A42357">
      <w:pPr>
        <w:ind w:firstLineChars="300" w:firstLine="600"/>
        <w:rPr>
          <w:color w:val="000000" w:themeColor="text1"/>
          <w:szCs w:val="21"/>
        </w:rPr>
      </w:pPr>
      <w:r w:rsidRPr="001626B8">
        <w:rPr>
          <w:rFonts w:hint="eastAsia"/>
          <w:color w:val="000000" w:themeColor="text1"/>
          <w:szCs w:val="21"/>
        </w:rPr>
        <w:t>1</w:t>
      </w:r>
      <w:r w:rsidRPr="001626B8">
        <w:rPr>
          <w:color w:val="000000" w:themeColor="text1"/>
          <w:szCs w:val="21"/>
        </w:rPr>
        <w:t>.1.2.1</w:t>
      </w:r>
      <w:r w:rsidRPr="001626B8">
        <w:rPr>
          <w:rFonts w:hint="eastAsia"/>
          <w:b/>
          <w:bCs/>
          <w:color w:val="000000" w:themeColor="text1"/>
          <w:szCs w:val="21"/>
        </w:rPr>
        <w:t>科室详细信息</w:t>
      </w:r>
      <w:r w:rsidRPr="001626B8">
        <w:rPr>
          <w:rFonts w:hint="eastAsia"/>
          <w:color w:val="000000" w:themeColor="text1"/>
          <w:szCs w:val="21"/>
        </w:rPr>
        <w:t>：医生成员信息、诊疗内容、成功案例等，科室排班表，医生信息跳转1</w:t>
      </w:r>
      <w:r w:rsidRPr="001626B8">
        <w:rPr>
          <w:color w:val="000000" w:themeColor="text1"/>
          <w:szCs w:val="21"/>
        </w:rPr>
        <w:t>.1.1.1</w:t>
      </w:r>
    </w:p>
    <w:p w14:paraId="2BD47237" w14:textId="77777777" w:rsidR="00A42357" w:rsidRPr="001626B8" w:rsidRDefault="00A42357" w:rsidP="00A42357">
      <w:pPr>
        <w:rPr>
          <w:color w:val="000000" w:themeColor="text1"/>
          <w:szCs w:val="21"/>
        </w:rPr>
      </w:pPr>
    </w:p>
    <w:p w14:paraId="102E5FE1" w14:textId="77777777" w:rsidR="00A42357" w:rsidRPr="001626B8" w:rsidRDefault="00A42357" w:rsidP="00A42357">
      <w:pPr>
        <w:rPr>
          <w:color w:val="000000" w:themeColor="text1"/>
          <w:szCs w:val="21"/>
        </w:rPr>
      </w:pPr>
      <w:r w:rsidRPr="001626B8">
        <w:rPr>
          <w:color w:val="000000" w:themeColor="text1"/>
          <w:szCs w:val="21"/>
        </w:rPr>
        <w:t xml:space="preserve">2. </w:t>
      </w:r>
      <w:r w:rsidRPr="001626B8">
        <w:rPr>
          <w:rFonts w:hint="eastAsia"/>
          <w:color w:val="000000" w:themeColor="text1"/>
          <w:szCs w:val="21"/>
        </w:rPr>
        <w:t>面向患者</w:t>
      </w:r>
    </w:p>
    <w:p w14:paraId="5E21018B" w14:textId="77777777" w:rsidR="00A42357" w:rsidRPr="001626B8" w:rsidRDefault="00A42357" w:rsidP="00A42357">
      <w:pPr>
        <w:ind w:firstLineChars="100" w:firstLine="200"/>
        <w:rPr>
          <w:color w:val="000000" w:themeColor="text1"/>
          <w:szCs w:val="21"/>
        </w:rPr>
      </w:pPr>
      <w:r w:rsidRPr="001626B8">
        <w:rPr>
          <w:color w:val="000000" w:themeColor="text1"/>
          <w:szCs w:val="21"/>
        </w:rPr>
        <w:t xml:space="preserve">2.1 </w:t>
      </w:r>
      <w:r w:rsidRPr="001626B8">
        <w:rPr>
          <w:rFonts w:hint="eastAsia"/>
          <w:b/>
          <w:bCs/>
          <w:color w:val="000000" w:themeColor="text1"/>
          <w:szCs w:val="21"/>
        </w:rPr>
        <w:t>登录界面</w:t>
      </w:r>
      <w:r w:rsidRPr="001626B8">
        <w:rPr>
          <w:rFonts w:hint="eastAsia"/>
          <w:color w:val="000000" w:themeColor="text1"/>
          <w:szCs w:val="21"/>
        </w:rPr>
        <w:t>：输入账号信息（电话号码/邮箱+身份证号+密码）、保留登录信息、注册、【忘记密码】、登录（考虑到实际场景，患者登录界面与医生、管理员分开）</w:t>
      </w:r>
    </w:p>
    <w:p w14:paraId="3345244A" w14:textId="77777777" w:rsidR="00A42357" w:rsidRPr="001626B8" w:rsidRDefault="00A42357" w:rsidP="00A42357">
      <w:pPr>
        <w:ind w:firstLineChars="200" w:firstLine="400"/>
        <w:rPr>
          <w:color w:val="000000" w:themeColor="text1"/>
          <w:szCs w:val="21"/>
        </w:rPr>
      </w:pPr>
      <w:r w:rsidRPr="001626B8">
        <w:rPr>
          <w:color w:val="000000" w:themeColor="text1"/>
          <w:szCs w:val="21"/>
        </w:rPr>
        <w:t xml:space="preserve">2.1.1 </w:t>
      </w:r>
      <w:r w:rsidRPr="001626B8">
        <w:rPr>
          <w:rFonts w:hint="eastAsia"/>
          <w:b/>
          <w:bCs/>
          <w:color w:val="000000" w:themeColor="text1"/>
          <w:szCs w:val="21"/>
        </w:rPr>
        <w:t>注册界面</w:t>
      </w:r>
      <w:r w:rsidRPr="001626B8">
        <w:rPr>
          <w:rFonts w:hint="eastAsia"/>
          <w:color w:val="000000" w:themeColor="text1"/>
          <w:szCs w:val="21"/>
        </w:rPr>
        <w:t>：输入信息（必要信息：电话号码、身份证号）、短信/邮箱验证（按钮+输入）</w:t>
      </w:r>
    </w:p>
    <w:p w14:paraId="7E8DE8D8" w14:textId="77777777" w:rsidR="00A42357" w:rsidRPr="001626B8" w:rsidRDefault="00A42357" w:rsidP="00A42357">
      <w:pPr>
        <w:rPr>
          <w:color w:val="000000" w:themeColor="text1"/>
          <w:szCs w:val="21"/>
        </w:rPr>
      </w:pPr>
      <w:r w:rsidRPr="001626B8">
        <w:rPr>
          <w:rFonts w:hint="eastAsia"/>
          <w:color w:val="000000" w:themeColor="text1"/>
          <w:szCs w:val="21"/>
        </w:rPr>
        <w:t xml:space="preserve"> </w:t>
      </w:r>
      <w:r w:rsidRPr="001626B8">
        <w:rPr>
          <w:color w:val="000000" w:themeColor="text1"/>
          <w:szCs w:val="21"/>
        </w:rPr>
        <w:t xml:space="preserve">  </w:t>
      </w:r>
      <w:r w:rsidRPr="001626B8">
        <w:rPr>
          <w:rFonts w:hint="eastAsia"/>
          <w:color w:val="000000" w:themeColor="text1"/>
          <w:szCs w:val="21"/>
        </w:rPr>
        <w:t>【2</w:t>
      </w:r>
      <w:r w:rsidRPr="001626B8">
        <w:rPr>
          <w:color w:val="000000" w:themeColor="text1"/>
          <w:szCs w:val="21"/>
        </w:rPr>
        <w:t>.1.2</w:t>
      </w:r>
      <w:r w:rsidRPr="001626B8">
        <w:rPr>
          <w:rFonts w:hint="eastAsia"/>
          <w:color w:val="000000" w:themeColor="text1"/>
          <w:szCs w:val="21"/>
        </w:rPr>
        <w:t>】</w:t>
      </w:r>
      <w:r w:rsidRPr="001626B8">
        <w:rPr>
          <w:rFonts w:hint="eastAsia"/>
          <w:b/>
          <w:bCs/>
          <w:color w:val="000000" w:themeColor="text1"/>
          <w:szCs w:val="21"/>
        </w:rPr>
        <w:t>修改密码</w:t>
      </w:r>
      <w:r w:rsidRPr="001626B8">
        <w:rPr>
          <w:rFonts w:hint="eastAsia"/>
          <w:color w:val="000000" w:themeColor="text1"/>
          <w:szCs w:val="21"/>
        </w:rPr>
        <w:t>：输入电话号码/邮箱、获取验证码、输入新密码/再次输入</w:t>
      </w:r>
      <w:r w:rsidRPr="001626B8">
        <w:rPr>
          <w:color w:val="000000" w:themeColor="text1"/>
          <w:szCs w:val="21"/>
        </w:rPr>
        <w:t>/</w:t>
      </w:r>
      <w:r w:rsidRPr="001626B8">
        <w:rPr>
          <w:rFonts w:hint="eastAsia"/>
          <w:color w:val="000000" w:themeColor="text1"/>
          <w:szCs w:val="21"/>
        </w:rPr>
        <w:t>确认</w:t>
      </w:r>
    </w:p>
    <w:p w14:paraId="252AAEFD" w14:textId="77777777" w:rsidR="00A42357" w:rsidRPr="001626B8" w:rsidRDefault="00A42357" w:rsidP="00A42357">
      <w:pPr>
        <w:rPr>
          <w:color w:val="000000" w:themeColor="text1"/>
          <w:szCs w:val="21"/>
        </w:rPr>
      </w:pPr>
      <w:r w:rsidRPr="001626B8">
        <w:rPr>
          <w:color w:val="000000" w:themeColor="text1"/>
          <w:szCs w:val="21"/>
        </w:rPr>
        <w:t xml:space="preserve">  2.2 </w:t>
      </w:r>
      <w:r w:rsidRPr="001626B8">
        <w:rPr>
          <w:rFonts w:hint="eastAsia"/>
          <w:b/>
          <w:bCs/>
          <w:color w:val="000000" w:themeColor="text1"/>
          <w:szCs w:val="21"/>
        </w:rPr>
        <w:t>功能主页</w:t>
      </w:r>
      <w:r w:rsidRPr="001626B8">
        <w:rPr>
          <w:rFonts w:hint="eastAsia"/>
          <w:color w:val="000000" w:themeColor="text1"/>
          <w:szCs w:val="21"/>
        </w:rPr>
        <w:t>：预约挂号、就诊记录、【缴费】、医生信息查询、个人信息【满意度评价、投诉】（相应按钮）</w:t>
      </w:r>
    </w:p>
    <w:p w14:paraId="7187F7F3" w14:textId="77777777" w:rsidR="00A42357" w:rsidRPr="001626B8" w:rsidRDefault="00A42357" w:rsidP="00A42357">
      <w:pPr>
        <w:rPr>
          <w:color w:val="000000" w:themeColor="text1"/>
          <w:szCs w:val="21"/>
        </w:rPr>
      </w:pPr>
      <w:r w:rsidRPr="001626B8">
        <w:rPr>
          <w:rFonts w:hint="eastAsia"/>
          <w:color w:val="000000" w:themeColor="text1"/>
          <w:szCs w:val="21"/>
        </w:rPr>
        <w:t xml:space="preserve"> </w:t>
      </w:r>
      <w:r w:rsidRPr="001626B8">
        <w:rPr>
          <w:color w:val="000000" w:themeColor="text1"/>
          <w:szCs w:val="21"/>
        </w:rPr>
        <w:t xml:space="preserve">   2.2.1 </w:t>
      </w:r>
      <w:r w:rsidRPr="001626B8">
        <w:rPr>
          <w:rFonts w:hint="eastAsia"/>
          <w:b/>
          <w:bCs/>
          <w:color w:val="000000" w:themeColor="text1"/>
          <w:szCs w:val="21"/>
        </w:rPr>
        <w:t>预约挂号</w:t>
      </w:r>
      <w:r w:rsidRPr="001626B8">
        <w:rPr>
          <w:rFonts w:hint="eastAsia"/>
          <w:color w:val="000000" w:themeColor="text1"/>
          <w:szCs w:val="21"/>
        </w:rPr>
        <w:t>：显示已挂号信息（就诊时间），可以退号，显示下一次</w:t>
      </w:r>
      <w:proofErr w:type="gramStart"/>
      <w:r w:rsidRPr="001626B8">
        <w:rPr>
          <w:rFonts w:hint="eastAsia"/>
          <w:color w:val="000000" w:themeColor="text1"/>
          <w:szCs w:val="21"/>
        </w:rPr>
        <w:t>开启抢号通道</w:t>
      </w:r>
      <w:proofErr w:type="gramEnd"/>
      <w:r w:rsidRPr="001626B8">
        <w:rPr>
          <w:rFonts w:hint="eastAsia"/>
          <w:color w:val="000000" w:themeColor="text1"/>
          <w:szCs w:val="21"/>
        </w:rPr>
        <w:t>时间、挂号按钮（专科医院不按科室挂号，医生诊断后分配二级科室）</w:t>
      </w:r>
    </w:p>
    <w:p w14:paraId="08400F88" w14:textId="77777777" w:rsidR="00A42357" w:rsidRPr="001626B8" w:rsidRDefault="00A42357" w:rsidP="00A42357">
      <w:pPr>
        <w:rPr>
          <w:color w:val="000000" w:themeColor="text1"/>
          <w:szCs w:val="21"/>
        </w:rPr>
      </w:pPr>
      <w:r w:rsidRPr="001626B8">
        <w:rPr>
          <w:rFonts w:hint="eastAsia"/>
          <w:color w:val="000000" w:themeColor="text1"/>
          <w:szCs w:val="21"/>
        </w:rPr>
        <w:t xml:space="preserve"> </w:t>
      </w:r>
      <w:r w:rsidRPr="001626B8">
        <w:rPr>
          <w:color w:val="000000" w:themeColor="text1"/>
          <w:szCs w:val="21"/>
        </w:rPr>
        <w:t xml:space="preserve">   2.2.2 </w:t>
      </w:r>
      <w:r w:rsidRPr="001626B8">
        <w:rPr>
          <w:rFonts w:hint="eastAsia"/>
          <w:b/>
          <w:bCs/>
          <w:color w:val="000000" w:themeColor="text1"/>
          <w:szCs w:val="21"/>
        </w:rPr>
        <w:t>就诊记录</w:t>
      </w:r>
      <w:r w:rsidRPr="001626B8">
        <w:rPr>
          <w:rFonts w:hint="eastAsia"/>
          <w:color w:val="000000" w:themeColor="text1"/>
          <w:szCs w:val="21"/>
        </w:rPr>
        <w:t>：以列表呈现（每一条记录包含时间、科室、接诊项目，诊疗流程；若患者目前正在</w:t>
      </w:r>
      <w:r w:rsidRPr="001626B8">
        <w:rPr>
          <w:rFonts w:hint="eastAsia"/>
          <w:color w:val="000000" w:themeColor="text1"/>
          <w:szCs w:val="21"/>
        </w:rPr>
        <w:lastRenderedPageBreak/>
        <w:t>就诊，则第一条为当前实时的就诊信息（样式上与以往的记录应有所区分））</w:t>
      </w:r>
    </w:p>
    <w:p w14:paraId="1CA07766" w14:textId="77777777" w:rsidR="00A42357" w:rsidRPr="001626B8" w:rsidRDefault="00A42357" w:rsidP="00A42357">
      <w:pPr>
        <w:rPr>
          <w:color w:val="000000" w:themeColor="text1"/>
          <w:szCs w:val="21"/>
        </w:rPr>
      </w:pPr>
      <w:r w:rsidRPr="001626B8">
        <w:rPr>
          <w:rFonts w:hint="eastAsia"/>
          <w:color w:val="000000" w:themeColor="text1"/>
          <w:szCs w:val="21"/>
        </w:rPr>
        <w:t xml:space="preserve"> </w:t>
      </w:r>
      <w:r w:rsidRPr="001626B8">
        <w:rPr>
          <w:color w:val="000000" w:themeColor="text1"/>
          <w:szCs w:val="21"/>
        </w:rPr>
        <w:t xml:space="preserve">  </w:t>
      </w:r>
      <w:r w:rsidRPr="001626B8">
        <w:rPr>
          <w:rFonts w:hint="eastAsia"/>
          <w:color w:val="000000" w:themeColor="text1"/>
          <w:szCs w:val="21"/>
        </w:rPr>
        <w:t>【</w:t>
      </w:r>
      <w:r w:rsidRPr="001626B8">
        <w:rPr>
          <w:color w:val="000000" w:themeColor="text1"/>
          <w:szCs w:val="21"/>
        </w:rPr>
        <w:t>2.2.3</w:t>
      </w:r>
      <w:r w:rsidRPr="001626B8">
        <w:rPr>
          <w:rFonts w:hint="eastAsia"/>
          <w:color w:val="000000" w:themeColor="text1"/>
          <w:szCs w:val="21"/>
        </w:rPr>
        <w:t>】</w:t>
      </w:r>
      <w:r w:rsidRPr="001626B8">
        <w:rPr>
          <w:rFonts w:hint="eastAsia"/>
          <w:b/>
          <w:bCs/>
          <w:color w:val="000000" w:themeColor="text1"/>
          <w:szCs w:val="21"/>
        </w:rPr>
        <w:t>缴费界面</w:t>
      </w:r>
      <w:r w:rsidRPr="001626B8">
        <w:rPr>
          <w:rFonts w:hint="eastAsia"/>
          <w:color w:val="000000" w:themeColor="text1"/>
          <w:szCs w:val="21"/>
        </w:rPr>
        <w:t>：显示待缴费清单、【已缴费清单】、缴费按钮</w:t>
      </w:r>
    </w:p>
    <w:p w14:paraId="53115739" w14:textId="77777777" w:rsidR="00A42357" w:rsidRPr="001626B8" w:rsidRDefault="00A42357" w:rsidP="00A42357">
      <w:pPr>
        <w:rPr>
          <w:color w:val="000000" w:themeColor="text1"/>
          <w:szCs w:val="21"/>
        </w:rPr>
      </w:pPr>
      <w:r w:rsidRPr="001626B8">
        <w:rPr>
          <w:rFonts w:hint="eastAsia"/>
          <w:color w:val="000000" w:themeColor="text1"/>
          <w:szCs w:val="21"/>
        </w:rPr>
        <w:t xml:space="preserve"> </w:t>
      </w:r>
      <w:r w:rsidRPr="001626B8">
        <w:rPr>
          <w:color w:val="000000" w:themeColor="text1"/>
          <w:szCs w:val="21"/>
        </w:rPr>
        <w:t xml:space="preserve">   2.2.4 </w:t>
      </w:r>
      <w:r w:rsidRPr="001626B8">
        <w:rPr>
          <w:rFonts w:hint="eastAsia"/>
          <w:color w:val="000000" w:themeColor="text1"/>
          <w:szCs w:val="21"/>
        </w:rPr>
        <w:t>查询医生信息：跳转1</w:t>
      </w:r>
      <w:r w:rsidRPr="001626B8">
        <w:rPr>
          <w:color w:val="000000" w:themeColor="text1"/>
          <w:szCs w:val="21"/>
        </w:rPr>
        <w:t>.1.1</w:t>
      </w:r>
    </w:p>
    <w:p w14:paraId="5B4C175F" w14:textId="77777777" w:rsidR="00A42357" w:rsidRPr="001626B8" w:rsidRDefault="00A42357" w:rsidP="00A42357">
      <w:pPr>
        <w:rPr>
          <w:color w:val="000000" w:themeColor="text1"/>
          <w:szCs w:val="21"/>
        </w:rPr>
      </w:pPr>
      <w:r w:rsidRPr="001626B8">
        <w:rPr>
          <w:rFonts w:hint="eastAsia"/>
          <w:color w:val="000000" w:themeColor="text1"/>
          <w:szCs w:val="21"/>
        </w:rPr>
        <w:t xml:space="preserve"> </w:t>
      </w:r>
      <w:r w:rsidRPr="001626B8">
        <w:rPr>
          <w:color w:val="000000" w:themeColor="text1"/>
          <w:szCs w:val="21"/>
        </w:rPr>
        <w:t xml:space="preserve">   2.2.5 </w:t>
      </w:r>
      <w:r w:rsidRPr="001626B8">
        <w:rPr>
          <w:rFonts w:hint="eastAsia"/>
          <w:b/>
          <w:bCs/>
          <w:color w:val="000000" w:themeColor="text1"/>
          <w:szCs w:val="21"/>
        </w:rPr>
        <w:t>个人信息</w:t>
      </w:r>
      <w:r w:rsidRPr="001626B8">
        <w:rPr>
          <w:rFonts w:hint="eastAsia"/>
          <w:color w:val="000000" w:themeColor="text1"/>
          <w:szCs w:val="21"/>
        </w:rPr>
        <w:t>：姓名、电话号码/邮箱、注册日期、【医保账号】，非关键信息点击可修改（电话号码、邮箱，【需要验证】）</w:t>
      </w:r>
    </w:p>
    <w:p w14:paraId="11298669" w14:textId="77777777" w:rsidR="00A42357" w:rsidRPr="001626B8" w:rsidRDefault="00A42357" w:rsidP="00A42357">
      <w:pPr>
        <w:rPr>
          <w:color w:val="000000" w:themeColor="text1"/>
          <w:szCs w:val="21"/>
        </w:rPr>
      </w:pPr>
      <w:r w:rsidRPr="001626B8">
        <w:rPr>
          <w:rFonts w:hint="eastAsia"/>
          <w:color w:val="000000" w:themeColor="text1"/>
          <w:szCs w:val="21"/>
        </w:rPr>
        <w:t xml:space="preserve"> </w:t>
      </w:r>
      <w:r w:rsidRPr="001626B8">
        <w:rPr>
          <w:color w:val="000000" w:themeColor="text1"/>
          <w:szCs w:val="21"/>
        </w:rPr>
        <w:t xml:space="preserve">  </w:t>
      </w:r>
      <w:r w:rsidRPr="001626B8">
        <w:rPr>
          <w:rFonts w:hint="eastAsia"/>
          <w:color w:val="000000" w:themeColor="text1"/>
          <w:szCs w:val="21"/>
        </w:rPr>
        <w:t>【</w:t>
      </w:r>
      <w:r w:rsidRPr="001626B8">
        <w:rPr>
          <w:color w:val="000000" w:themeColor="text1"/>
          <w:szCs w:val="21"/>
        </w:rPr>
        <w:t>2.2.6</w:t>
      </w:r>
      <w:r w:rsidRPr="001626B8">
        <w:rPr>
          <w:rFonts w:hint="eastAsia"/>
          <w:color w:val="000000" w:themeColor="text1"/>
          <w:szCs w:val="21"/>
        </w:rPr>
        <w:t>】</w:t>
      </w:r>
      <w:r w:rsidRPr="001626B8">
        <w:rPr>
          <w:rFonts w:hint="eastAsia"/>
          <w:b/>
          <w:bCs/>
          <w:color w:val="000000" w:themeColor="text1"/>
          <w:szCs w:val="21"/>
        </w:rPr>
        <w:t>满意度评价</w:t>
      </w:r>
      <w:r w:rsidRPr="001626B8">
        <w:rPr>
          <w:rFonts w:hint="eastAsia"/>
          <w:color w:val="000000" w:themeColor="text1"/>
          <w:szCs w:val="21"/>
        </w:rPr>
        <w:t>：评分（0/</w:t>
      </w:r>
      <w:r w:rsidRPr="001626B8">
        <w:rPr>
          <w:color w:val="000000" w:themeColor="text1"/>
          <w:szCs w:val="21"/>
        </w:rPr>
        <w:t>5</w:t>
      </w:r>
      <w:r w:rsidRPr="001626B8">
        <w:rPr>
          <w:rFonts w:hint="eastAsia"/>
          <w:color w:val="000000" w:themeColor="text1"/>
          <w:szCs w:val="21"/>
        </w:rPr>
        <w:t>星）、评语、建议</w:t>
      </w:r>
    </w:p>
    <w:p w14:paraId="01161708" w14:textId="77777777" w:rsidR="00A42357" w:rsidRPr="001626B8" w:rsidRDefault="00A42357" w:rsidP="00A42357">
      <w:pPr>
        <w:rPr>
          <w:color w:val="000000" w:themeColor="text1"/>
          <w:szCs w:val="21"/>
        </w:rPr>
      </w:pPr>
      <w:r w:rsidRPr="001626B8">
        <w:rPr>
          <w:rFonts w:hint="eastAsia"/>
          <w:color w:val="000000" w:themeColor="text1"/>
          <w:szCs w:val="21"/>
        </w:rPr>
        <w:t xml:space="preserve"> </w:t>
      </w:r>
      <w:r w:rsidRPr="001626B8">
        <w:rPr>
          <w:color w:val="000000" w:themeColor="text1"/>
          <w:szCs w:val="21"/>
        </w:rPr>
        <w:t xml:space="preserve">  </w:t>
      </w:r>
      <w:r w:rsidRPr="001626B8">
        <w:rPr>
          <w:rFonts w:hint="eastAsia"/>
          <w:color w:val="000000" w:themeColor="text1"/>
          <w:szCs w:val="21"/>
        </w:rPr>
        <w:t>【2</w:t>
      </w:r>
      <w:r w:rsidRPr="001626B8">
        <w:rPr>
          <w:color w:val="000000" w:themeColor="text1"/>
          <w:szCs w:val="21"/>
        </w:rPr>
        <w:t>.2.7</w:t>
      </w:r>
      <w:r w:rsidRPr="001626B8">
        <w:rPr>
          <w:rFonts w:hint="eastAsia"/>
          <w:color w:val="000000" w:themeColor="text1"/>
          <w:szCs w:val="21"/>
        </w:rPr>
        <w:t>】</w:t>
      </w:r>
      <w:r w:rsidRPr="001626B8">
        <w:rPr>
          <w:rFonts w:hint="eastAsia"/>
          <w:b/>
          <w:bCs/>
          <w:color w:val="000000" w:themeColor="text1"/>
          <w:szCs w:val="21"/>
        </w:rPr>
        <w:t>投诉</w:t>
      </w:r>
      <w:r w:rsidRPr="001626B8">
        <w:rPr>
          <w:rFonts w:hint="eastAsia"/>
          <w:color w:val="000000" w:themeColor="text1"/>
          <w:szCs w:val="21"/>
        </w:rPr>
        <w:t>：选择投诉对象（科室/医生）、输入投诉内容</w:t>
      </w:r>
    </w:p>
    <w:p w14:paraId="477E39D0" w14:textId="77777777" w:rsidR="00A42357" w:rsidRPr="001626B8" w:rsidRDefault="00A42357" w:rsidP="00A42357">
      <w:pPr>
        <w:rPr>
          <w:color w:val="000000" w:themeColor="text1"/>
          <w:szCs w:val="21"/>
        </w:rPr>
      </w:pPr>
    </w:p>
    <w:p w14:paraId="507CCB56" w14:textId="77777777" w:rsidR="00A42357" w:rsidRPr="001626B8" w:rsidRDefault="00A42357" w:rsidP="00A42357">
      <w:pPr>
        <w:rPr>
          <w:color w:val="000000" w:themeColor="text1"/>
          <w:szCs w:val="21"/>
        </w:rPr>
      </w:pPr>
      <w:r w:rsidRPr="001626B8">
        <w:rPr>
          <w:color w:val="000000" w:themeColor="text1"/>
          <w:szCs w:val="21"/>
        </w:rPr>
        <w:t xml:space="preserve">3. </w:t>
      </w:r>
      <w:r w:rsidRPr="001626B8">
        <w:rPr>
          <w:rFonts w:hint="eastAsia"/>
          <w:color w:val="000000" w:themeColor="text1"/>
          <w:szCs w:val="21"/>
        </w:rPr>
        <w:t>面向管理员</w:t>
      </w:r>
    </w:p>
    <w:p w14:paraId="5E918153" w14:textId="77777777" w:rsidR="00A42357" w:rsidRPr="001626B8" w:rsidRDefault="00A42357" w:rsidP="00A42357">
      <w:pPr>
        <w:rPr>
          <w:color w:val="000000" w:themeColor="text1"/>
          <w:szCs w:val="21"/>
        </w:rPr>
      </w:pPr>
      <w:r w:rsidRPr="001626B8">
        <w:rPr>
          <w:rFonts w:hint="eastAsia"/>
          <w:color w:val="000000" w:themeColor="text1"/>
          <w:szCs w:val="21"/>
        </w:rPr>
        <w:t xml:space="preserve"> </w:t>
      </w:r>
      <w:r w:rsidRPr="001626B8">
        <w:rPr>
          <w:color w:val="000000" w:themeColor="text1"/>
          <w:szCs w:val="21"/>
        </w:rPr>
        <w:t xml:space="preserve"> 3.1 </w:t>
      </w:r>
      <w:r w:rsidRPr="001626B8">
        <w:rPr>
          <w:rFonts w:hint="eastAsia"/>
          <w:b/>
          <w:bCs/>
          <w:color w:val="000000" w:themeColor="text1"/>
          <w:szCs w:val="21"/>
        </w:rPr>
        <w:t>登录界面</w:t>
      </w:r>
      <w:r w:rsidRPr="001626B8">
        <w:rPr>
          <w:rFonts w:hint="eastAsia"/>
          <w:color w:val="000000" w:themeColor="text1"/>
          <w:szCs w:val="21"/>
        </w:rPr>
        <w:t>：输入身份证号、密码，【忘记密码】（可与医生的登录界面共用，选择身份即可；系统创建时必须至少有一个最高权限管理员，新管理员由老管理员代为注册信息后方拥有账号）</w:t>
      </w:r>
    </w:p>
    <w:p w14:paraId="0F1B3A40" w14:textId="77777777" w:rsidR="00A42357" w:rsidRPr="001626B8" w:rsidRDefault="00A42357" w:rsidP="00A42357">
      <w:pPr>
        <w:rPr>
          <w:color w:val="000000" w:themeColor="text1"/>
          <w:szCs w:val="21"/>
        </w:rPr>
      </w:pPr>
      <w:r w:rsidRPr="001626B8">
        <w:rPr>
          <w:rFonts w:hint="eastAsia"/>
          <w:color w:val="000000" w:themeColor="text1"/>
          <w:szCs w:val="21"/>
        </w:rPr>
        <w:t xml:space="preserve"> </w:t>
      </w:r>
      <w:r w:rsidRPr="001626B8">
        <w:rPr>
          <w:color w:val="000000" w:themeColor="text1"/>
          <w:szCs w:val="21"/>
        </w:rPr>
        <w:t xml:space="preserve">  </w:t>
      </w:r>
      <w:r w:rsidRPr="001626B8">
        <w:rPr>
          <w:rFonts w:hint="eastAsia"/>
          <w:color w:val="000000" w:themeColor="text1"/>
          <w:szCs w:val="21"/>
        </w:rPr>
        <w:t>【</w:t>
      </w:r>
      <w:r w:rsidRPr="001626B8">
        <w:rPr>
          <w:color w:val="000000" w:themeColor="text1"/>
          <w:szCs w:val="21"/>
        </w:rPr>
        <w:t>3.1.1</w:t>
      </w:r>
      <w:r w:rsidRPr="001626B8">
        <w:rPr>
          <w:rFonts w:hint="eastAsia"/>
          <w:color w:val="000000" w:themeColor="text1"/>
          <w:szCs w:val="21"/>
        </w:rPr>
        <w:t>】</w:t>
      </w:r>
      <w:r w:rsidRPr="001626B8">
        <w:rPr>
          <w:color w:val="000000" w:themeColor="text1"/>
          <w:szCs w:val="21"/>
        </w:rPr>
        <w:t xml:space="preserve"> </w:t>
      </w:r>
      <w:r w:rsidRPr="001626B8">
        <w:rPr>
          <w:rFonts w:hint="eastAsia"/>
          <w:b/>
          <w:bCs/>
          <w:color w:val="000000" w:themeColor="text1"/>
          <w:szCs w:val="21"/>
        </w:rPr>
        <w:t>修改密码</w:t>
      </w:r>
      <w:r w:rsidRPr="001626B8">
        <w:rPr>
          <w:rFonts w:hint="eastAsia"/>
          <w:color w:val="000000" w:themeColor="text1"/>
          <w:szCs w:val="21"/>
        </w:rPr>
        <w:t>：输入身份证号验证</w:t>
      </w:r>
    </w:p>
    <w:p w14:paraId="22966EB6" w14:textId="77777777" w:rsidR="00A42357" w:rsidRPr="001626B8" w:rsidRDefault="00A42357" w:rsidP="00A42357">
      <w:pPr>
        <w:rPr>
          <w:color w:val="000000" w:themeColor="text1"/>
          <w:szCs w:val="21"/>
        </w:rPr>
      </w:pPr>
      <w:r w:rsidRPr="001626B8">
        <w:rPr>
          <w:rFonts w:hint="eastAsia"/>
          <w:color w:val="000000" w:themeColor="text1"/>
          <w:szCs w:val="21"/>
        </w:rPr>
        <w:t xml:space="preserve"> </w:t>
      </w:r>
      <w:r w:rsidRPr="001626B8">
        <w:rPr>
          <w:color w:val="000000" w:themeColor="text1"/>
          <w:szCs w:val="21"/>
        </w:rPr>
        <w:t xml:space="preserve"> 3.2 </w:t>
      </w:r>
      <w:r w:rsidRPr="001626B8">
        <w:rPr>
          <w:rFonts w:hint="eastAsia"/>
          <w:b/>
          <w:bCs/>
          <w:color w:val="000000" w:themeColor="text1"/>
          <w:szCs w:val="21"/>
        </w:rPr>
        <w:t>功能主页</w:t>
      </w:r>
      <w:r w:rsidRPr="001626B8">
        <w:rPr>
          <w:rFonts w:hint="eastAsia"/>
          <w:color w:val="000000" w:themeColor="text1"/>
          <w:szCs w:val="21"/>
        </w:rPr>
        <w:t>：信息管理选项，【添加管理员、查询与删除管理员（最高权限）、转让管理员、最高权限转让/授予】</w:t>
      </w:r>
    </w:p>
    <w:p w14:paraId="0021FE35" w14:textId="77777777" w:rsidR="00A42357" w:rsidRPr="001626B8" w:rsidRDefault="00A42357" w:rsidP="00A42357">
      <w:pPr>
        <w:rPr>
          <w:color w:val="000000" w:themeColor="text1"/>
          <w:szCs w:val="21"/>
        </w:rPr>
      </w:pPr>
      <w:r w:rsidRPr="001626B8">
        <w:rPr>
          <w:rFonts w:hint="eastAsia"/>
          <w:color w:val="000000" w:themeColor="text1"/>
          <w:szCs w:val="21"/>
        </w:rPr>
        <w:t xml:space="preserve"> </w:t>
      </w:r>
      <w:r w:rsidRPr="001626B8">
        <w:rPr>
          <w:color w:val="000000" w:themeColor="text1"/>
          <w:szCs w:val="21"/>
        </w:rPr>
        <w:t xml:space="preserve">   3.2.1 </w:t>
      </w:r>
      <w:r w:rsidRPr="001626B8">
        <w:rPr>
          <w:rFonts w:hint="eastAsia"/>
          <w:b/>
          <w:bCs/>
          <w:color w:val="000000" w:themeColor="text1"/>
          <w:szCs w:val="21"/>
        </w:rPr>
        <w:t>信息管理</w:t>
      </w:r>
      <w:r w:rsidRPr="001626B8">
        <w:rPr>
          <w:rFonts w:hint="eastAsia"/>
          <w:color w:val="000000" w:themeColor="text1"/>
          <w:szCs w:val="21"/>
        </w:rPr>
        <w:t>：</w:t>
      </w:r>
    </w:p>
    <w:p w14:paraId="3321F2AC" w14:textId="77777777" w:rsidR="00A42357" w:rsidRPr="001626B8" w:rsidRDefault="00A42357" w:rsidP="00A42357">
      <w:pPr>
        <w:ind w:firstLineChars="300" w:firstLine="600"/>
        <w:rPr>
          <w:color w:val="000000" w:themeColor="text1"/>
          <w:szCs w:val="21"/>
        </w:rPr>
      </w:pPr>
      <w:r w:rsidRPr="001626B8">
        <w:rPr>
          <w:color w:val="000000" w:themeColor="text1"/>
          <w:szCs w:val="21"/>
        </w:rPr>
        <w:t>3.2.1.1</w:t>
      </w:r>
      <w:r w:rsidRPr="001626B8">
        <w:rPr>
          <w:rFonts w:hint="eastAsia"/>
          <w:color w:val="000000" w:themeColor="text1"/>
          <w:szCs w:val="21"/>
        </w:rPr>
        <w:t>科室、医生管理界面与1</w:t>
      </w:r>
      <w:r w:rsidRPr="001626B8">
        <w:rPr>
          <w:color w:val="000000" w:themeColor="text1"/>
          <w:szCs w:val="21"/>
        </w:rPr>
        <w:t>.1.1</w:t>
      </w:r>
      <w:r w:rsidRPr="001626B8">
        <w:rPr>
          <w:rFonts w:hint="eastAsia"/>
          <w:color w:val="000000" w:themeColor="text1"/>
          <w:szCs w:val="21"/>
        </w:rPr>
        <w:t>、1</w:t>
      </w:r>
      <w:r w:rsidRPr="001626B8">
        <w:rPr>
          <w:color w:val="000000" w:themeColor="text1"/>
          <w:szCs w:val="21"/>
        </w:rPr>
        <w:t>.1.2</w:t>
      </w:r>
      <w:r w:rsidRPr="001626B8">
        <w:rPr>
          <w:rFonts w:hint="eastAsia"/>
          <w:color w:val="000000" w:themeColor="text1"/>
          <w:szCs w:val="21"/>
        </w:rPr>
        <w:t>要求基本相同，样式有所区别即可，每条信息可以删改，管理员在此修改本科室的排班表和基本诊疗流程，设置每日诊号发放数目，【增删医生、科室】</w:t>
      </w:r>
    </w:p>
    <w:p w14:paraId="38678BE6" w14:textId="77777777" w:rsidR="00A42357" w:rsidRPr="001626B8" w:rsidRDefault="00A42357" w:rsidP="00A42357">
      <w:pPr>
        <w:ind w:firstLineChars="300" w:firstLine="600"/>
        <w:rPr>
          <w:color w:val="000000" w:themeColor="text1"/>
          <w:szCs w:val="21"/>
        </w:rPr>
      </w:pPr>
      <w:r w:rsidRPr="001626B8">
        <w:rPr>
          <w:color w:val="000000" w:themeColor="text1"/>
          <w:szCs w:val="21"/>
        </w:rPr>
        <w:t xml:space="preserve">3.2.1.2 </w:t>
      </w:r>
      <w:r w:rsidRPr="001626B8">
        <w:rPr>
          <w:rFonts w:hint="eastAsia"/>
          <w:b/>
          <w:bCs/>
          <w:color w:val="000000" w:themeColor="text1"/>
          <w:szCs w:val="21"/>
        </w:rPr>
        <w:t>个人信息</w:t>
      </w:r>
      <w:r w:rsidRPr="001626B8">
        <w:rPr>
          <w:rFonts w:hint="eastAsia"/>
          <w:color w:val="000000" w:themeColor="text1"/>
          <w:szCs w:val="21"/>
        </w:rPr>
        <w:t>：姓名、身份证号、科室，可以删改</w:t>
      </w:r>
    </w:p>
    <w:p w14:paraId="776ECF7E" w14:textId="77777777" w:rsidR="00A42357" w:rsidRPr="001626B8" w:rsidRDefault="00A42357" w:rsidP="00A42357">
      <w:pPr>
        <w:rPr>
          <w:color w:val="000000" w:themeColor="text1"/>
          <w:szCs w:val="21"/>
        </w:rPr>
      </w:pPr>
      <w:r w:rsidRPr="001626B8">
        <w:rPr>
          <w:rFonts w:hint="eastAsia"/>
          <w:color w:val="000000" w:themeColor="text1"/>
          <w:szCs w:val="21"/>
        </w:rPr>
        <w:t xml:space="preserve"> </w:t>
      </w:r>
      <w:r w:rsidRPr="001626B8">
        <w:rPr>
          <w:color w:val="000000" w:themeColor="text1"/>
          <w:szCs w:val="21"/>
        </w:rPr>
        <w:t xml:space="preserve">    </w:t>
      </w:r>
      <w:r w:rsidRPr="001626B8">
        <w:rPr>
          <w:rFonts w:hint="eastAsia"/>
          <w:color w:val="000000" w:themeColor="text1"/>
          <w:szCs w:val="21"/>
        </w:rPr>
        <w:t>【</w:t>
      </w:r>
      <w:r w:rsidRPr="001626B8">
        <w:rPr>
          <w:color w:val="000000" w:themeColor="text1"/>
          <w:szCs w:val="21"/>
        </w:rPr>
        <w:t>3.2.1.3</w:t>
      </w:r>
      <w:r w:rsidRPr="001626B8">
        <w:rPr>
          <w:rFonts w:hint="eastAsia"/>
          <w:color w:val="000000" w:themeColor="text1"/>
          <w:szCs w:val="21"/>
        </w:rPr>
        <w:t>】</w:t>
      </w:r>
      <w:r w:rsidRPr="001626B8">
        <w:rPr>
          <w:b/>
          <w:bCs/>
          <w:color w:val="000000" w:themeColor="text1"/>
          <w:szCs w:val="21"/>
        </w:rPr>
        <w:t xml:space="preserve"> </w:t>
      </w:r>
      <w:r w:rsidRPr="001626B8">
        <w:rPr>
          <w:rFonts w:hint="eastAsia"/>
          <w:b/>
          <w:bCs/>
          <w:color w:val="000000" w:themeColor="text1"/>
          <w:szCs w:val="21"/>
        </w:rPr>
        <w:t>医院信息管理</w:t>
      </w:r>
      <w:r w:rsidRPr="001626B8">
        <w:rPr>
          <w:rFonts w:hint="eastAsia"/>
          <w:color w:val="000000" w:themeColor="text1"/>
          <w:szCs w:val="21"/>
        </w:rPr>
        <w:t>：显示医院详细的基本信息（包括当前展示在医院主页的内容）（参考1</w:t>
      </w:r>
      <w:r w:rsidRPr="001626B8">
        <w:rPr>
          <w:color w:val="000000" w:themeColor="text1"/>
          <w:szCs w:val="21"/>
        </w:rPr>
        <w:t>.1</w:t>
      </w:r>
      <w:r w:rsidRPr="001626B8">
        <w:rPr>
          <w:rFonts w:hint="eastAsia"/>
          <w:color w:val="000000" w:themeColor="text1"/>
          <w:szCs w:val="21"/>
        </w:rPr>
        <w:t>，不包括科室医生），可以删改；【增加、删除医院主页显示的新闻】</w:t>
      </w:r>
    </w:p>
    <w:p w14:paraId="711B05EA" w14:textId="77777777" w:rsidR="00A42357" w:rsidRPr="001626B8" w:rsidRDefault="00A42357" w:rsidP="00A42357">
      <w:pPr>
        <w:rPr>
          <w:color w:val="000000" w:themeColor="text1"/>
          <w:szCs w:val="21"/>
        </w:rPr>
      </w:pPr>
      <w:r w:rsidRPr="001626B8">
        <w:rPr>
          <w:rFonts w:hint="eastAsia"/>
          <w:color w:val="000000" w:themeColor="text1"/>
          <w:szCs w:val="21"/>
        </w:rPr>
        <w:t xml:space="preserve"> </w:t>
      </w:r>
      <w:r w:rsidRPr="001626B8">
        <w:rPr>
          <w:color w:val="000000" w:themeColor="text1"/>
          <w:szCs w:val="21"/>
        </w:rPr>
        <w:t xml:space="preserve">  </w:t>
      </w:r>
      <w:r w:rsidRPr="001626B8">
        <w:rPr>
          <w:rFonts w:hint="eastAsia"/>
          <w:color w:val="000000" w:themeColor="text1"/>
          <w:szCs w:val="21"/>
        </w:rPr>
        <w:t>【</w:t>
      </w:r>
      <w:r w:rsidRPr="001626B8">
        <w:rPr>
          <w:color w:val="000000" w:themeColor="text1"/>
          <w:szCs w:val="21"/>
        </w:rPr>
        <w:t>3.2.2</w:t>
      </w:r>
      <w:r w:rsidRPr="001626B8">
        <w:rPr>
          <w:rFonts w:hint="eastAsia"/>
          <w:color w:val="000000" w:themeColor="text1"/>
          <w:szCs w:val="21"/>
        </w:rPr>
        <w:t>】</w:t>
      </w:r>
      <w:r w:rsidRPr="001626B8">
        <w:rPr>
          <w:rFonts w:hint="eastAsia"/>
          <w:b/>
          <w:bCs/>
          <w:color w:val="000000" w:themeColor="text1"/>
          <w:szCs w:val="21"/>
        </w:rPr>
        <w:t>添加管理员</w:t>
      </w:r>
      <w:r w:rsidRPr="001626B8">
        <w:rPr>
          <w:rFonts w:hint="eastAsia"/>
          <w:color w:val="000000" w:themeColor="text1"/>
          <w:szCs w:val="21"/>
        </w:rPr>
        <w:t>：输入信息：姓名、身份证号、联系方式</w:t>
      </w:r>
    </w:p>
    <w:p w14:paraId="34BEC6A3" w14:textId="77777777" w:rsidR="00A42357" w:rsidRPr="001626B8" w:rsidRDefault="00A42357" w:rsidP="00A42357">
      <w:pPr>
        <w:rPr>
          <w:color w:val="000000" w:themeColor="text1"/>
          <w:szCs w:val="21"/>
        </w:rPr>
      </w:pPr>
      <w:r w:rsidRPr="001626B8">
        <w:rPr>
          <w:rFonts w:hint="eastAsia"/>
          <w:color w:val="000000" w:themeColor="text1"/>
          <w:szCs w:val="21"/>
        </w:rPr>
        <w:t xml:space="preserve"> </w:t>
      </w:r>
      <w:r w:rsidRPr="001626B8">
        <w:rPr>
          <w:color w:val="000000" w:themeColor="text1"/>
          <w:szCs w:val="21"/>
        </w:rPr>
        <w:t xml:space="preserve">  </w:t>
      </w:r>
      <w:r w:rsidRPr="001626B8">
        <w:rPr>
          <w:rFonts w:hint="eastAsia"/>
          <w:color w:val="000000" w:themeColor="text1"/>
          <w:szCs w:val="21"/>
        </w:rPr>
        <w:t>【</w:t>
      </w:r>
      <w:r w:rsidRPr="001626B8">
        <w:rPr>
          <w:color w:val="000000" w:themeColor="text1"/>
          <w:szCs w:val="21"/>
        </w:rPr>
        <w:t>3.2.3</w:t>
      </w:r>
      <w:r w:rsidRPr="001626B8">
        <w:rPr>
          <w:rFonts w:hint="eastAsia"/>
          <w:color w:val="000000" w:themeColor="text1"/>
          <w:szCs w:val="21"/>
        </w:rPr>
        <w:t>】</w:t>
      </w:r>
      <w:r w:rsidRPr="001626B8">
        <w:rPr>
          <w:rFonts w:hint="eastAsia"/>
          <w:b/>
          <w:bCs/>
          <w:color w:val="000000" w:themeColor="text1"/>
          <w:szCs w:val="21"/>
        </w:rPr>
        <w:t>查询与删除管理员</w:t>
      </w:r>
      <w:r w:rsidRPr="001626B8">
        <w:rPr>
          <w:rFonts w:hint="eastAsia"/>
          <w:color w:val="000000" w:themeColor="text1"/>
          <w:szCs w:val="21"/>
        </w:rPr>
        <w:t>：显示管理员列表，只有最高权限管理员具有删除权限</w:t>
      </w:r>
      <w:r w:rsidRPr="001626B8">
        <w:rPr>
          <w:color w:val="000000" w:themeColor="text1"/>
          <w:szCs w:val="21"/>
        </w:rPr>
        <w:t xml:space="preserve"> </w:t>
      </w:r>
    </w:p>
    <w:p w14:paraId="15D732F5" w14:textId="77777777" w:rsidR="00A42357" w:rsidRPr="001626B8" w:rsidRDefault="00A42357" w:rsidP="00A42357">
      <w:pPr>
        <w:rPr>
          <w:color w:val="000000" w:themeColor="text1"/>
          <w:szCs w:val="21"/>
        </w:rPr>
      </w:pPr>
      <w:r w:rsidRPr="001626B8">
        <w:rPr>
          <w:rFonts w:hint="eastAsia"/>
          <w:color w:val="000000" w:themeColor="text1"/>
          <w:szCs w:val="21"/>
        </w:rPr>
        <w:t xml:space="preserve"> </w:t>
      </w:r>
      <w:r w:rsidRPr="001626B8">
        <w:rPr>
          <w:color w:val="000000" w:themeColor="text1"/>
          <w:szCs w:val="21"/>
        </w:rPr>
        <w:t xml:space="preserve">  </w:t>
      </w:r>
      <w:r w:rsidRPr="001626B8">
        <w:rPr>
          <w:rFonts w:hint="eastAsia"/>
          <w:color w:val="000000" w:themeColor="text1"/>
          <w:szCs w:val="21"/>
        </w:rPr>
        <w:t>【</w:t>
      </w:r>
      <w:r w:rsidRPr="001626B8">
        <w:rPr>
          <w:color w:val="000000" w:themeColor="text1"/>
          <w:szCs w:val="21"/>
        </w:rPr>
        <w:t>3.2.4</w:t>
      </w:r>
      <w:r w:rsidRPr="001626B8">
        <w:rPr>
          <w:rFonts w:hint="eastAsia"/>
          <w:color w:val="000000" w:themeColor="text1"/>
          <w:szCs w:val="21"/>
        </w:rPr>
        <w:t>】转让管理员：与</w:t>
      </w:r>
      <w:r w:rsidRPr="001626B8">
        <w:rPr>
          <w:color w:val="000000" w:themeColor="text1"/>
          <w:szCs w:val="21"/>
        </w:rPr>
        <w:t>3.2.2</w:t>
      </w:r>
      <w:r w:rsidRPr="001626B8">
        <w:rPr>
          <w:rFonts w:hint="eastAsia"/>
          <w:color w:val="000000" w:themeColor="text1"/>
          <w:szCs w:val="21"/>
        </w:rPr>
        <w:t>在界面上并无区别，增加提示信息</w:t>
      </w:r>
    </w:p>
    <w:p w14:paraId="7BCAAF60" w14:textId="77777777" w:rsidR="00A42357" w:rsidRPr="001626B8" w:rsidRDefault="00A42357" w:rsidP="00A42357">
      <w:pPr>
        <w:rPr>
          <w:color w:val="000000" w:themeColor="text1"/>
          <w:szCs w:val="21"/>
        </w:rPr>
      </w:pPr>
    </w:p>
    <w:p w14:paraId="29B6F5EE" w14:textId="77777777" w:rsidR="00A42357" w:rsidRPr="001626B8" w:rsidRDefault="00A42357" w:rsidP="00A42357">
      <w:pPr>
        <w:rPr>
          <w:color w:val="000000" w:themeColor="text1"/>
          <w:szCs w:val="21"/>
        </w:rPr>
      </w:pPr>
      <w:r w:rsidRPr="001626B8">
        <w:rPr>
          <w:color w:val="000000" w:themeColor="text1"/>
          <w:szCs w:val="21"/>
        </w:rPr>
        <w:t>4</w:t>
      </w:r>
      <w:r w:rsidRPr="001626B8">
        <w:rPr>
          <w:rFonts w:hint="eastAsia"/>
          <w:color w:val="000000" w:themeColor="text1"/>
          <w:szCs w:val="21"/>
        </w:rPr>
        <w:t>.</w:t>
      </w:r>
      <w:r w:rsidRPr="001626B8">
        <w:rPr>
          <w:color w:val="000000" w:themeColor="text1"/>
          <w:szCs w:val="21"/>
        </w:rPr>
        <w:t xml:space="preserve"> </w:t>
      </w:r>
      <w:r w:rsidRPr="001626B8">
        <w:rPr>
          <w:rFonts w:hint="eastAsia"/>
          <w:color w:val="000000" w:themeColor="text1"/>
          <w:szCs w:val="21"/>
        </w:rPr>
        <w:t>面向医生</w:t>
      </w:r>
    </w:p>
    <w:p w14:paraId="6B056F45" w14:textId="77777777" w:rsidR="00A42357" w:rsidRPr="001626B8" w:rsidRDefault="00A42357" w:rsidP="00A42357">
      <w:pPr>
        <w:rPr>
          <w:color w:val="000000" w:themeColor="text1"/>
          <w:szCs w:val="21"/>
        </w:rPr>
      </w:pPr>
      <w:r w:rsidRPr="001626B8">
        <w:rPr>
          <w:rFonts w:hint="eastAsia"/>
          <w:color w:val="000000" w:themeColor="text1"/>
          <w:szCs w:val="21"/>
        </w:rPr>
        <w:t xml:space="preserve"> </w:t>
      </w:r>
      <w:r w:rsidRPr="001626B8">
        <w:rPr>
          <w:color w:val="000000" w:themeColor="text1"/>
          <w:szCs w:val="21"/>
        </w:rPr>
        <w:t xml:space="preserve"> 4.1 </w:t>
      </w:r>
      <w:r w:rsidRPr="001626B8">
        <w:rPr>
          <w:rFonts w:hint="eastAsia"/>
          <w:color w:val="000000" w:themeColor="text1"/>
          <w:szCs w:val="21"/>
        </w:rPr>
        <w:t>登录界面：参考</w:t>
      </w:r>
      <w:r w:rsidRPr="001626B8">
        <w:rPr>
          <w:color w:val="000000" w:themeColor="text1"/>
          <w:szCs w:val="21"/>
        </w:rPr>
        <w:t>3.1</w:t>
      </w:r>
    </w:p>
    <w:p w14:paraId="4A8A92AA" w14:textId="77777777" w:rsidR="00A42357" w:rsidRPr="001626B8" w:rsidRDefault="00A42357" w:rsidP="00A42357">
      <w:pPr>
        <w:rPr>
          <w:color w:val="000000" w:themeColor="text1"/>
          <w:szCs w:val="21"/>
        </w:rPr>
      </w:pPr>
      <w:r w:rsidRPr="001626B8">
        <w:rPr>
          <w:rFonts w:hint="eastAsia"/>
          <w:color w:val="000000" w:themeColor="text1"/>
          <w:szCs w:val="21"/>
        </w:rPr>
        <w:t xml:space="preserve"> </w:t>
      </w:r>
      <w:r w:rsidRPr="001626B8">
        <w:rPr>
          <w:color w:val="000000" w:themeColor="text1"/>
          <w:szCs w:val="21"/>
        </w:rPr>
        <w:t xml:space="preserve"> 4.2 </w:t>
      </w:r>
      <w:r w:rsidRPr="001626B8">
        <w:rPr>
          <w:rFonts w:hint="eastAsia"/>
          <w:b/>
          <w:bCs/>
          <w:color w:val="000000" w:themeColor="text1"/>
          <w:szCs w:val="21"/>
        </w:rPr>
        <w:t>功能主页</w:t>
      </w:r>
      <w:r w:rsidRPr="001626B8">
        <w:rPr>
          <w:rFonts w:hint="eastAsia"/>
          <w:color w:val="000000" w:themeColor="text1"/>
          <w:szCs w:val="21"/>
        </w:rPr>
        <w:t>：患者信息、排班表、个人信息</w:t>
      </w:r>
    </w:p>
    <w:p w14:paraId="4129737A" w14:textId="77777777" w:rsidR="00A42357" w:rsidRPr="001626B8" w:rsidRDefault="00A42357" w:rsidP="00A42357">
      <w:pPr>
        <w:rPr>
          <w:color w:val="000000" w:themeColor="text1"/>
          <w:szCs w:val="21"/>
        </w:rPr>
      </w:pPr>
      <w:r w:rsidRPr="001626B8">
        <w:rPr>
          <w:rFonts w:hint="eastAsia"/>
          <w:color w:val="000000" w:themeColor="text1"/>
          <w:szCs w:val="21"/>
        </w:rPr>
        <w:t xml:space="preserve"> </w:t>
      </w:r>
      <w:r w:rsidRPr="001626B8">
        <w:rPr>
          <w:color w:val="000000" w:themeColor="text1"/>
          <w:szCs w:val="21"/>
        </w:rPr>
        <w:t xml:space="preserve">   4.2.1 </w:t>
      </w:r>
      <w:r w:rsidRPr="001626B8">
        <w:rPr>
          <w:rFonts w:hint="eastAsia"/>
          <w:b/>
          <w:bCs/>
          <w:color w:val="000000" w:themeColor="text1"/>
          <w:szCs w:val="21"/>
        </w:rPr>
        <w:t>患者信息</w:t>
      </w:r>
      <w:r w:rsidRPr="001626B8">
        <w:rPr>
          <w:rFonts w:hint="eastAsia"/>
          <w:color w:val="000000" w:themeColor="text1"/>
          <w:szCs w:val="21"/>
        </w:rPr>
        <w:t>：显示当前接诊患者的基本信息、诊疗流程、删改选项（增删诊疗流程或办理转诊）</w:t>
      </w:r>
    </w:p>
    <w:p w14:paraId="6E3FE27D" w14:textId="77777777" w:rsidR="00A42357" w:rsidRPr="001626B8" w:rsidRDefault="00A42357" w:rsidP="00A42357">
      <w:pPr>
        <w:rPr>
          <w:color w:val="000000" w:themeColor="text1"/>
          <w:szCs w:val="21"/>
        </w:rPr>
      </w:pPr>
      <w:r w:rsidRPr="001626B8">
        <w:rPr>
          <w:color w:val="000000" w:themeColor="text1"/>
          <w:szCs w:val="21"/>
        </w:rPr>
        <w:t xml:space="preserve">      4.2.1.1 </w:t>
      </w:r>
      <w:r w:rsidRPr="001626B8">
        <w:rPr>
          <w:rFonts w:hint="eastAsia"/>
          <w:b/>
          <w:bCs/>
          <w:color w:val="000000" w:themeColor="text1"/>
          <w:szCs w:val="21"/>
        </w:rPr>
        <w:t>记录、增删诊疗流程</w:t>
      </w:r>
      <w:r w:rsidRPr="001626B8">
        <w:rPr>
          <w:rFonts w:hint="eastAsia"/>
          <w:color w:val="000000" w:themeColor="text1"/>
          <w:szCs w:val="21"/>
        </w:rPr>
        <w:t>：为当前诊疗环节记录信息，删除/增加环节，可以在当前流程增加，也可为流程增加分支</w:t>
      </w:r>
    </w:p>
    <w:p w14:paraId="23E0C714" w14:textId="77777777" w:rsidR="00A42357" w:rsidRPr="001626B8" w:rsidRDefault="00A42357" w:rsidP="00A42357">
      <w:pPr>
        <w:rPr>
          <w:color w:val="000000" w:themeColor="text1"/>
          <w:szCs w:val="21"/>
        </w:rPr>
      </w:pPr>
      <w:r w:rsidRPr="001626B8">
        <w:rPr>
          <w:rFonts w:hint="eastAsia"/>
          <w:color w:val="000000" w:themeColor="text1"/>
          <w:szCs w:val="21"/>
        </w:rPr>
        <w:t xml:space="preserve"> </w:t>
      </w:r>
      <w:r w:rsidRPr="001626B8">
        <w:rPr>
          <w:color w:val="000000" w:themeColor="text1"/>
          <w:szCs w:val="21"/>
        </w:rPr>
        <w:t xml:space="preserve">     4.2.1.2 </w:t>
      </w:r>
      <w:r w:rsidRPr="001626B8">
        <w:rPr>
          <w:rFonts w:hint="eastAsia"/>
          <w:b/>
          <w:bCs/>
          <w:color w:val="000000" w:themeColor="text1"/>
          <w:szCs w:val="21"/>
        </w:rPr>
        <w:t>办理转诊</w:t>
      </w:r>
      <w:r w:rsidRPr="001626B8">
        <w:rPr>
          <w:rFonts w:hint="eastAsia"/>
          <w:color w:val="000000" w:themeColor="text1"/>
          <w:szCs w:val="21"/>
        </w:rPr>
        <w:t>：科室列表，选择科室</w:t>
      </w:r>
    </w:p>
    <w:p w14:paraId="014212E0" w14:textId="77777777" w:rsidR="00A42357" w:rsidRPr="001626B8" w:rsidRDefault="00A42357" w:rsidP="00A42357">
      <w:pPr>
        <w:rPr>
          <w:color w:val="000000" w:themeColor="text1"/>
          <w:szCs w:val="21"/>
        </w:rPr>
      </w:pPr>
      <w:r w:rsidRPr="001626B8">
        <w:rPr>
          <w:rFonts w:hint="eastAsia"/>
          <w:color w:val="000000" w:themeColor="text1"/>
          <w:szCs w:val="21"/>
        </w:rPr>
        <w:t xml:space="preserve"> </w:t>
      </w:r>
      <w:r w:rsidRPr="001626B8">
        <w:rPr>
          <w:color w:val="000000" w:themeColor="text1"/>
          <w:szCs w:val="21"/>
        </w:rPr>
        <w:t xml:space="preserve">   4.2.2 </w:t>
      </w:r>
      <w:r w:rsidRPr="001626B8">
        <w:rPr>
          <w:rFonts w:hint="eastAsia"/>
          <w:color w:val="000000" w:themeColor="text1"/>
          <w:szCs w:val="21"/>
        </w:rPr>
        <w:t>排班表：显示个人排班表以及科室排班表（可以直接在功能主页显示）</w:t>
      </w:r>
    </w:p>
    <w:p w14:paraId="5EDACF39" w14:textId="77777777" w:rsidR="00A42357" w:rsidRPr="001626B8" w:rsidRDefault="00A42357" w:rsidP="00A42357">
      <w:pPr>
        <w:rPr>
          <w:color w:val="000000" w:themeColor="text1"/>
          <w:szCs w:val="21"/>
        </w:rPr>
      </w:pPr>
      <w:r w:rsidRPr="001626B8">
        <w:rPr>
          <w:rFonts w:hint="eastAsia"/>
          <w:color w:val="000000" w:themeColor="text1"/>
          <w:szCs w:val="21"/>
        </w:rPr>
        <w:t xml:space="preserve"> </w:t>
      </w:r>
      <w:r w:rsidRPr="001626B8">
        <w:rPr>
          <w:color w:val="000000" w:themeColor="text1"/>
          <w:szCs w:val="21"/>
        </w:rPr>
        <w:t xml:space="preserve">   4.2.3 </w:t>
      </w:r>
      <w:r w:rsidRPr="001626B8">
        <w:rPr>
          <w:rFonts w:hint="eastAsia"/>
          <w:color w:val="000000" w:themeColor="text1"/>
          <w:szCs w:val="21"/>
        </w:rPr>
        <w:t>个人信息：参考1</w:t>
      </w:r>
      <w:r w:rsidRPr="001626B8">
        <w:rPr>
          <w:color w:val="000000" w:themeColor="text1"/>
          <w:szCs w:val="21"/>
        </w:rPr>
        <w:t>.1.1.1</w:t>
      </w:r>
      <w:r w:rsidRPr="001626B8">
        <w:rPr>
          <w:rFonts w:hint="eastAsia"/>
          <w:color w:val="000000" w:themeColor="text1"/>
          <w:szCs w:val="21"/>
        </w:rPr>
        <w:t>，只读</w:t>
      </w:r>
    </w:p>
    <w:p w14:paraId="4F93DC36" w14:textId="77777777" w:rsidR="00A42357" w:rsidRPr="00A42357" w:rsidRDefault="00A42357" w:rsidP="00A42357"/>
    <w:p w14:paraId="367D3FE8" w14:textId="3A8FCEF2" w:rsidR="00A42357" w:rsidRDefault="00E67440" w:rsidP="00A42357">
      <w:pPr>
        <w:pStyle w:val="3"/>
        <w:numPr>
          <w:ilvl w:val="2"/>
          <w:numId w:val="1"/>
        </w:numPr>
        <w:ind w:left="720" w:hanging="720"/>
      </w:pPr>
      <w:bookmarkStart w:id="29" w:name="_Toc498836247"/>
      <w:bookmarkStart w:id="30" w:name="_Toc51749380"/>
      <w:r>
        <w:rPr>
          <w:rFonts w:hint="eastAsia"/>
        </w:rPr>
        <w:t>硬件接口</w:t>
      </w:r>
      <w:bookmarkEnd w:id="29"/>
      <w:bookmarkEnd w:id="30"/>
    </w:p>
    <w:p w14:paraId="3A02EB70" w14:textId="3A3F7AD8" w:rsidR="00A42357" w:rsidRDefault="00A42357" w:rsidP="00A42357">
      <w:pPr>
        <w:pStyle w:val="3"/>
        <w:numPr>
          <w:ilvl w:val="0"/>
          <w:numId w:val="0"/>
        </w:numPr>
        <w:ind w:left="720"/>
      </w:pPr>
      <w:r>
        <w:rPr>
          <w:rFonts w:hint="eastAsia"/>
        </w:rPr>
        <w:t>后端服务器I</w:t>
      </w:r>
      <w:r>
        <w:t>P</w:t>
      </w:r>
      <w:r>
        <w:rPr>
          <w:rFonts w:hint="eastAsia"/>
        </w:rPr>
        <w:t>：1</w:t>
      </w:r>
      <w:r>
        <w:t>0.119.10.57</w:t>
      </w:r>
      <w:r>
        <w:rPr>
          <w:rFonts w:hint="eastAsia"/>
        </w:rPr>
        <w:t>:8</w:t>
      </w:r>
      <w:r>
        <w:t>080</w:t>
      </w:r>
    </w:p>
    <w:p w14:paraId="2C56F3BB" w14:textId="4E041E49" w:rsidR="00A42357" w:rsidRPr="00A42357" w:rsidRDefault="00A42357" w:rsidP="00A42357">
      <w:pPr>
        <w:pStyle w:val="3"/>
        <w:numPr>
          <w:ilvl w:val="0"/>
          <w:numId w:val="0"/>
        </w:numPr>
        <w:ind w:left="720"/>
      </w:pPr>
      <w:r>
        <w:rPr>
          <w:rFonts w:hint="eastAsia"/>
        </w:rPr>
        <w:t>数据库地址：1</w:t>
      </w:r>
      <w:r>
        <w:t>0.119.10.57</w:t>
      </w:r>
      <w:r>
        <w:rPr>
          <w:rFonts w:hint="eastAsia"/>
        </w:rPr>
        <w:t>:3</w:t>
      </w:r>
      <w:r>
        <w:t>306</w:t>
      </w:r>
    </w:p>
    <w:p w14:paraId="0A00E69F" w14:textId="77777777" w:rsidR="00E67440" w:rsidRDefault="00E67440">
      <w:pPr>
        <w:pStyle w:val="2"/>
      </w:pPr>
      <w:bookmarkStart w:id="31" w:name="_Toc498836252"/>
      <w:bookmarkStart w:id="32" w:name="_Toc51749383"/>
      <w:r>
        <w:rPr>
          <w:rFonts w:hint="eastAsia"/>
        </w:rPr>
        <w:t>适用的标准</w:t>
      </w:r>
      <w:bookmarkEnd w:id="31"/>
      <w:bookmarkEnd w:id="32"/>
    </w:p>
    <w:p w14:paraId="5AF3CD59" w14:textId="6E5EDF0E" w:rsidR="00A42357" w:rsidRPr="00A42357" w:rsidRDefault="00A42357" w:rsidP="00A42357">
      <w:pPr>
        <w:pStyle w:val="a9"/>
      </w:pPr>
      <w:r>
        <w:rPr>
          <w:rFonts w:hint="eastAsia"/>
        </w:rPr>
        <w:t>M</w:t>
      </w:r>
      <w:r>
        <w:t>icrosoft GUI</w:t>
      </w:r>
      <w:r>
        <w:rPr>
          <w:rFonts w:hint="eastAsia"/>
        </w:rPr>
        <w:t>标准</w:t>
      </w:r>
    </w:p>
    <w:sectPr w:rsidR="00A42357" w:rsidRPr="00A42357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6F8FE" w14:textId="77777777" w:rsidR="001B1F8D" w:rsidRDefault="001B1F8D">
      <w:r>
        <w:separator/>
      </w:r>
    </w:p>
  </w:endnote>
  <w:endnote w:type="continuationSeparator" w:id="0">
    <w:p w14:paraId="3E0C16F6" w14:textId="77777777" w:rsidR="001B1F8D" w:rsidRDefault="001B1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32927" w14:paraId="68BDD8C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CF9C1" w14:textId="77777777" w:rsidR="00132927" w:rsidRDefault="00132927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36278C" w14:textId="77777777" w:rsidR="00132927" w:rsidRDefault="00132927" w:rsidP="00CF4FFA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2B6D6E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497B7F">
            <w:rPr>
              <w:rFonts w:ascii="Times New Roman"/>
            </w:rPr>
            <w:t>, 20</w:t>
          </w:r>
          <w:r w:rsidR="00CF4FFA">
            <w:rPr>
              <w:rFonts w:ascii="Times New Roman"/>
            </w:rPr>
            <w:t>2</w:t>
          </w:r>
          <w:r w:rsidR="00497B7F">
            <w:rPr>
              <w:rFonts w:ascii="Times New Roman" w:hint="eastAsia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97F5CF" w14:textId="77777777" w:rsidR="00132927" w:rsidRDefault="00132927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F4FFA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5631DDD9" w14:textId="77777777" w:rsidR="00132927" w:rsidRDefault="0013292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995B3" w14:textId="77777777" w:rsidR="001B1F8D" w:rsidRDefault="001B1F8D">
      <w:r>
        <w:separator/>
      </w:r>
    </w:p>
  </w:footnote>
  <w:footnote w:type="continuationSeparator" w:id="0">
    <w:p w14:paraId="574048CC" w14:textId="77777777" w:rsidR="001B1F8D" w:rsidRDefault="001B1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C850D" w14:textId="77777777" w:rsidR="00497B7F" w:rsidRDefault="00497B7F">
    <w:pPr>
      <w:rPr>
        <w:sz w:val="24"/>
      </w:rPr>
    </w:pPr>
  </w:p>
  <w:p w14:paraId="56891372" w14:textId="77777777" w:rsidR="00497B7F" w:rsidRDefault="00497B7F">
    <w:pPr>
      <w:pBdr>
        <w:top w:val="single" w:sz="6" w:space="1" w:color="auto"/>
      </w:pBdr>
      <w:rPr>
        <w:sz w:val="24"/>
      </w:rPr>
    </w:pPr>
  </w:p>
  <w:p w14:paraId="63BBE071" w14:textId="77777777" w:rsidR="00497B7F" w:rsidRDefault="00497B7F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B6D6E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399E3BB3" w14:textId="77777777" w:rsidR="00497B7F" w:rsidRDefault="00497B7F">
    <w:pPr>
      <w:pBdr>
        <w:bottom w:val="single" w:sz="6" w:space="1" w:color="auto"/>
      </w:pBdr>
      <w:jc w:val="right"/>
      <w:rPr>
        <w:sz w:val="24"/>
      </w:rPr>
    </w:pPr>
  </w:p>
  <w:p w14:paraId="0665040B" w14:textId="77777777" w:rsidR="00497B7F" w:rsidRDefault="00497B7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32927" w14:paraId="060DB979" w14:textId="77777777">
      <w:tc>
        <w:tcPr>
          <w:tcW w:w="6379" w:type="dxa"/>
        </w:tcPr>
        <w:p w14:paraId="25F4CAF3" w14:textId="33017D89" w:rsidR="00132927" w:rsidRDefault="00A54938">
          <w:r>
            <w:rPr>
              <w:rFonts w:ascii="Times New Roman" w:hint="eastAsia"/>
            </w:rPr>
            <w:t>牙科医院管理系统</w:t>
          </w:r>
        </w:p>
      </w:tc>
      <w:tc>
        <w:tcPr>
          <w:tcW w:w="3179" w:type="dxa"/>
        </w:tcPr>
        <w:p w14:paraId="3B1A9688" w14:textId="4439216F" w:rsidR="00132927" w:rsidRDefault="00132927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Version:           </w:t>
          </w:r>
          <w:r w:rsidR="00A54938">
            <w:rPr>
              <w:rFonts w:ascii="Times New Roman"/>
              <w:noProof/>
            </w:rPr>
            <w:t>1.0</w:t>
          </w:r>
        </w:p>
      </w:tc>
    </w:tr>
    <w:tr w:rsidR="00132927" w14:paraId="59FD0270" w14:textId="77777777">
      <w:tc>
        <w:tcPr>
          <w:tcW w:w="6379" w:type="dxa"/>
        </w:tcPr>
        <w:p w14:paraId="5791172B" w14:textId="77777777" w:rsidR="00132927" w:rsidRDefault="0013292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2B6D6E"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432C002" w14:textId="650317B6" w:rsidR="00132927" w:rsidRDefault="00132927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A54938">
            <w:rPr>
              <w:rFonts w:ascii="Times New Roman"/>
              <w:noProof/>
            </w:rPr>
            <w:t>2022</w:t>
          </w:r>
          <w:r w:rsidR="00A54938">
            <w:rPr>
              <w:rFonts w:ascii="Times New Roman" w:hint="eastAsia"/>
              <w:noProof/>
            </w:rPr>
            <w:t>/</w:t>
          </w:r>
          <w:r w:rsidR="00A54938">
            <w:rPr>
              <w:rFonts w:ascii="Times New Roman"/>
              <w:noProof/>
            </w:rPr>
            <w:t>04/27</w:t>
          </w:r>
        </w:p>
      </w:tc>
    </w:tr>
  </w:tbl>
  <w:p w14:paraId="5A536A50" w14:textId="77777777" w:rsidR="00132927" w:rsidRDefault="0013292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6715A4"/>
    <w:multiLevelType w:val="multilevel"/>
    <w:tmpl w:val="C6B820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69C4E9F"/>
    <w:multiLevelType w:val="hybridMultilevel"/>
    <w:tmpl w:val="EBAE35D6"/>
    <w:lvl w:ilvl="0" w:tplc="4210DC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C40723"/>
    <w:multiLevelType w:val="hybridMultilevel"/>
    <w:tmpl w:val="846A4C2A"/>
    <w:lvl w:ilvl="0" w:tplc="8BCA70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D867EE"/>
    <w:multiLevelType w:val="hybridMultilevel"/>
    <w:tmpl w:val="A4781FC0"/>
    <w:lvl w:ilvl="0" w:tplc="4208C1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E4446B"/>
    <w:multiLevelType w:val="hybridMultilevel"/>
    <w:tmpl w:val="20E69346"/>
    <w:lvl w:ilvl="0" w:tplc="85D6DF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1B076E"/>
    <w:multiLevelType w:val="hybridMultilevel"/>
    <w:tmpl w:val="D97AA450"/>
    <w:lvl w:ilvl="0" w:tplc="B2F01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E52E0E"/>
    <w:multiLevelType w:val="hybridMultilevel"/>
    <w:tmpl w:val="7C5A0632"/>
    <w:lvl w:ilvl="0" w:tplc="E5DCC4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A561FC"/>
    <w:multiLevelType w:val="hybridMultilevel"/>
    <w:tmpl w:val="64BE58CA"/>
    <w:lvl w:ilvl="0" w:tplc="961A05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4F3FF2"/>
    <w:multiLevelType w:val="hybridMultilevel"/>
    <w:tmpl w:val="8D7E8426"/>
    <w:lvl w:ilvl="0" w:tplc="3D50A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B22D68"/>
    <w:multiLevelType w:val="hybridMultilevel"/>
    <w:tmpl w:val="2AD0F470"/>
    <w:lvl w:ilvl="0" w:tplc="871CCF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4910C7"/>
    <w:multiLevelType w:val="hybridMultilevel"/>
    <w:tmpl w:val="E6F600C4"/>
    <w:lvl w:ilvl="0" w:tplc="0DEA30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7B4348"/>
    <w:multiLevelType w:val="hybridMultilevel"/>
    <w:tmpl w:val="2EE43CC6"/>
    <w:lvl w:ilvl="0" w:tplc="48C2C6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B67F81"/>
    <w:multiLevelType w:val="hybridMultilevel"/>
    <w:tmpl w:val="0584FA3A"/>
    <w:lvl w:ilvl="0" w:tplc="A49CA2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A24E7B"/>
    <w:multiLevelType w:val="hybridMultilevel"/>
    <w:tmpl w:val="507037C6"/>
    <w:lvl w:ilvl="0" w:tplc="5F90A1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5365088">
    <w:abstractNumId w:val="0"/>
  </w:num>
  <w:num w:numId="2" w16cid:durableId="521285885">
    <w:abstractNumId w:val="0"/>
  </w:num>
  <w:num w:numId="3" w16cid:durableId="2018535463">
    <w:abstractNumId w:val="1"/>
  </w:num>
  <w:num w:numId="4" w16cid:durableId="933703189">
    <w:abstractNumId w:val="7"/>
  </w:num>
  <w:num w:numId="5" w16cid:durableId="519271924">
    <w:abstractNumId w:val="13"/>
  </w:num>
  <w:num w:numId="6" w16cid:durableId="57167866">
    <w:abstractNumId w:val="3"/>
  </w:num>
  <w:num w:numId="7" w16cid:durableId="908343387">
    <w:abstractNumId w:val="9"/>
  </w:num>
  <w:num w:numId="8" w16cid:durableId="949631270">
    <w:abstractNumId w:val="14"/>
  </w:num>
  <w:num w:numId="9" w16cid:durableId="1041520402">
    <w:abstractNumId w:val="11"/>
  </w:num>
  <w:num w:numId="10" w16cid:durableId="1434128897">
    <w:abstractNumId w:val="10"/>
  </w:num>
  <w:num w:numId="11" w16cid:durableId="2062895532">
    <w:abstractNumId w:val="8"/>
  </w:num>
  <w:num w:numId="12" w16cid:durableId="215362208">
    <w:abstractNumId w:val="5"/>
  </w:num>
  <w:num w:numId="13" w16cid:durableId="1774939768">
    <w:abstractNumId w:val="12"/>
  </w:num>
  <w:num w:numId="14" w16cid:durableId="2110612288">
    <w:abstractNumId w:val="6"/>
  </w:num>
  <w:num w:numId="15" w16cid:durableId="2086294596">
    <w:abstractNumId w:val="4"/>
  </w:num>
  <w:num w:numId="16" w16cid:durableId="94642736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6E"/>
    <w:rsid w:val="00056C0F"/>
    <w:rsid w:val="00104A24"/>
    <w:rsid w:val="00105796"/>
    <w:rsid w:val="0013211B"/>
    <w:rsid w:val="00132927"/>
    <w:rsid w:val="0015797F"/>
    <w:rsid w:val="001626B8"/>
    <w:rsid w:val="001B1F8D"/>
    <w:rsid w:val="00272C8F"/>
    <w:rsid w:val="0028141E"/>
    <w:rsid w:val="002B6D6E"/>
    <w:rsid w:val="00413D10"/>
    <w:rsid w:val="00413D19"/>
    <w:rsid w:val="004149E8"/>
    <w:rsid w:val="004342A4"/>
    <w:rsid w:val="00462978"/>
    <w:rsid w:val="00497B7F"/>
    <w:rsid w:val="00594942"/>
    <w:rsid w:val="00676683"/>
    <w:rsid w:val="007551E7"/>
    <w:rsid w:val="00873FE5"/>
    <w:rsid w:val="008C28DE"/>
    <w:rsid w:val="008F6D12"/>
    <w:rsid w:val="009B38EB"/>
    <w:rsid w:val="00A42357"/>
    <w:rsid w:val="00A54938"/>
    <w:rsid w:val="00C1745D"/>
    <w:rsid w:val="00C24638"/>
    <w:rsid w:val="00C30293"/>
    <w:rsid w:val="00C44889"/>
    <w:rsid w:val="00C940B6"/>
    <w:rsid w:val="00CC27DB"/>
    <w:rsid w:val="00CF4FFA"/>
    <w:rsid w:val="00D81775"/>
    <w:rsid w:val="00D94D50"/>
    <w:rsid w:val="00DA1C72"/>
    <w:rsid w:val="00DB0F08"/>
    <w:rsid w:val="00DD574E"/>
    <w:rsid w:val="00DF0495"/>
    <w:rsid w:val="00E33017"/>
    <w:rsid w:val="00E60769"/>
    <w:rsid w:val="00E67440"/>
    <w:rsid w:val="00EC2BD4"/>
    <w:rsid w:val="00F47C71"/>
    <w:rsid w:val="00FC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B85C57"/>
  <w15:chartTrackingRefBased/>
  <w15:docId w15:val="{D19E6CDF-412B-42CB-B20C-D82C2E94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A54938"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1">
    <w:name w:val="Table Grid"/>
    <w:basedOn w:val="a1"/>
    <w:uiPriority w:val="39"/>
    <w:rsid w:val="00105796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105796"/>
    <w:pPr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3">
    <w:name w:val="Date"/>
    <w:basedOn w:val="a"/>
    <w:next w:val="a"/>
    <w:link w:val="af4"/>
    <w:rsid w:val="00105796"/>
    <w:pPr>
      <w:ind w:leftChars="2500" w:left="100"/>
    </w:pPr>
  </w:style>
  <w:style w:type="character" w:customStyle="1" w:styleId="af4">
    <w:name w:val="日期 字符"/>
    <w:basedOn w:val="a0"/>
    <w:link w:val="af3"/>
    <w:rsid w:val="00105796"/>
    <w:rPr>
      <w:rFonts w:asci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207</TotalTime>
  <Pages>13</Pages>
  <Words>1237</Words>
  <Characters>7054</Characters>
  <Application>Microsoft Office Word</Application>
  <DocSecurity>0</DocSecurity>
  <Lines>58</Lines>
  <Paragraphs>16</Paragraphs>
  <ScaleCrop>false</ScaleCrop>
  <Company>&lt;SJTU&gt;</Company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bjshen</dc:creator>
  <cp:keywords/>
  <cp:lastModifiedBy>沈 哲赟</cp:lastModifiedBy>
  <cp:revision>7</cp:revision>
  <cp:lastPrinted>1899-12-31T16:00:00Z</cp:lastPrinted>
  <dcterms:created xsi:type="dcterms:W3CDTF">2020-09-03T11:03:00Z</dcterms:created>
  <dcterms:modified xsi:type="dcterms:W3CDTF">2022-04-27T10:53:00Z</dcterms:modified>
</cp:coreProperties>
</file>